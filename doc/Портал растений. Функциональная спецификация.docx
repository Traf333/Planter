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9D8F" w14:textId="77777777" w:rsidR="00282192" w:rsidRPr="00E35FC9" w:rsidRDefault="00EA58DB" w:rsidP="00C82C0C">
      <w:pPr>
        <w:pStyle w:val="a5"/>
        <w:jc w:val="both"/>
        <w:rPr>
          <w:rFonts w:ascii="PT Sans" w:hAnsi="PT Sans"/>
          <w:lang w:val="ru-RU"/>
        </w:rPr>
      </w:pPr>
      <w:r w:rsidRPr="00E35FC9">
        <w:rPr>
          <w:rFonts w:ascii="PT Sans" w:hAnsi="PT Sans"/>
          <w:lang w:val="ru-RU"/>
        </w:rPr>
        <w:t>Портал растений</w:t>
      </w:r>
    </w:p>
    <w:p w14:paraId="36A03CA2" w14:textId="77777777" w:rsidR="00282192" w:rsidRPr="00E35FC9" w:rsidRDefault="001F0CD9" w:rsidP="00C82C0C">
      <w:pPr>
        <w:pStyle w:val="a5"/>
        <w:jc w:val="both"/>
        <w:rPr>
          <w:rFonts w:ascii="PT Sans" w:hAnsi="PT Sans"/>
          <w:lang w:val="ru-RU"/>
        </w:rPr>
      </w:pPr>
      <w:r w:rsidRPr="00E35FC9">
        <w:rPr>
          <w:rFonts w:ascii="PT Sans" w:hAnsi="PT Sans"/>
        </w:rPr>
        <w:fldChar w:fldCharType="begin"/>
      </w:r>
      <w:r w:rsidRPr="00E35FC9">
        <w:rPr>
          <w:rFonts w:ascii="PT Sans" w:hAnsi="PT Sans"/>
          <w:lang w:val="ru-RU"/>
        </w:rPr>
        <w:instrText xml:space="preserve"> </w:instrText>
      </w:r>
      <w:r w:rsidRPr="00E35FC9">
        <w:rPr>
          <w:rFonts w:ascii="PT Sans" w:hAnsi="PT Sans"/>
        </w:rPr>
        <w:instrText>TITLE</w:instrText>
      </w:r>
      <w:r w:rsidRPr="00E35FC9">
        <w:rPr>
          <w:rFonts w:ascii="PT Sans" w:hAnsi="PT Sans"/>
          <w:lang w:val="ru-RU"/>
        </w:rPr>
        <w:instrText xml:space="preserve">  \* </w:instrText>
      </w:r>
      <w:r w:rsidRPr="00E35FC9">
        <w:rPr>
          <w:rFonts w:ascii="PT Sans" w:hAnsi="PT Sans"/>
        </w:rPr>
        <w:instrText>MERGEFORMAT</w:instrText>
      </w:r>
      <w:r w:rsidRPr="00E35FC9">
        <w:rPr>
          <w:rFonts w:ascii="PT Sans" w:hAnsi="PT Sans"/>
          <w:lang w:val="ru-RU"/>
        </w:rPr>
        <w:instrText xml:space="preserve"> </w:instrText>
      </w:r>
      <w:r w:rsidRPr="00E35FC9">
        <w:rPr>
          <w:rFonts w:ascii="PT Sans" w:hAnsi="PT Sans"/>
        </w:rPr>
        <w:fldChar w:fldCharType="separate"/>
      </w:r>
      <w:r w:rsidR="004E4088" w:rsidRPr="00E35FC9">
        <w:rPr>
          <w:rFonts w:ascii="PT Sans" w:hAnsi="PT Sans"/>
          <w:lang w:val="ru-RU"/>
        </w:rPr>
        <w:t>Спецификация требований к программному обеспечению</w:t>
      </w:r>
      <w:r w:rsidRPr="00E35FC9">
        <w:rPr>
          <w:rFonts w:ascii="PT Sans" w:hAnsi="PT Sans"/>
        </w:rPr>
        <w:fldChar w:fldCharType="end"/>
      </w:r>
    </w:p>
    <w:p w14:paraId="3C42E9D8" w14:textId="77777777" w:rsidR="00282192" w:rsidRPr="00E35FC9" w:rsidRDefault="00282192" w:rsidP="00C82C0C">
      <w:pPr>
        <w:rPr>
          <w:lang w:val="ru-RU"/>
        </w:rPr>
      </w:pPr>
    </w:p>
    <w:p w14:paraId="6E11D8E2" w14:textId="77777777" w:rsidR="00282192" w:rsidRPr="00E35FC9" w:rsidRDefault="00282192" w:rsidP="00C82C0C">
      <w:pPr>
        <w:pStyle w:val="ab"/>
        <w:rPr>
          <w:lang w:val="ru-RU"/>
        </w:rPr>
      </w:pPr>
    </w:p>
    <w:p w14:paraId="3DBA5900" w14:textId="77777777" w:rsidR="00282192" w:rsidRPr="00E35FC9" w:rsidRDefault="00282192" w:rsidP="00C82C0C">
      <w:pPr>
        <w:pStyle w:val="ab"/>
        <w:rPr>
          <w:lang w:val="ru-RU"/>
        </w:rPr>
        <w:sectPr w:rsidR="00282192" w:rsidRPr="00E35FC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0F53B6E" w14:textId="77777777" w:rsidR="00282192" w:rsidRPr="00E35FC9" w:rsidRDefault="00910608" w:rsidP="00C82C0C">
      <w:pPr>
        <w:pStyle w:val="a5"/>
        <w:jc w:val="both"/>
        <w:rPr>
          <w:rFonts w:ascii="PT Sans" w:hAnsi="PT Sans"/>
          <w:lang w:val="ru-RU"/>
        </w:rPr>
      </w:pPr>
      <w:r w:rsidRPr="00E35FC9">
        <w:rPr>
          <w:rFonts w:ascii="PT Sans" w:hAnsi="PT Sans"/>
          <w:lang w:val="ru-RU"/>
        </w:rPr>
        <w:lastRenderedPageBreak/>
        <w:t>История изменений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386"/>
        <w:gridCol w:w="2978"/>
      </w:tblGrid>
      <w:tr w:rsidR="000D1B22" w:rsidRPr="00E35FC9" w14:paraId="06456338" w14:textId="77777777" w:rsidTr="001E399B">
        <w:tc>
          <w:tcPr>
            <w:tcW w:w="1242" w:type="dxa"/>
          </w:tcPr>
          <w:p w14:paraId="4AF5AA0D" w14:textId="77777777" w:rsidR="000D1B22" w:rsidRPr="00E35FC9" w:rsidRDefault="000D1B22" w:rsidP="00C82C0C">
            <w:pPr>
              <w:pStyle w:val="Tabletext"/>
              <w:rPr>
                <w:b/>
                <w:lang w:val="ru-RU"/>
              </w:rPr>
            </w:pPr>
            <w:r w:rsidRPr="00E35FC9">
              <w:rPr>
                <w:b/>
                <w:lang w:val="ru-RU"/>
              </w:rPr>
              <w:t>Дата</w:t>
            </w:r>
          </w:p>
        </w:tc>
        <w:tc>
          <w:tcPr>
            <w:tcW w:w="5386" w:type="dxa"/>
          </w:tcPr>
          <w:p w14:paraId="4D898C50" w14:textId="77777777" w:rsidR="000D1B22" w:rsidRPr="00E35FC9" w:rsidRDefault="000D1B22" w:rsidP="00C82C0C">
            <w:pPr>
              <w:pStyle w:val="Tabletext"/>
              <w:rPr>
                <w:b/>
                <w:lang w:val="ru-RU"/>
              </w:rPr>
            </w:pPr>
            <w:r w:rsidRPr="00E35FC9">
              <w:rPr>
                <w:b/>
                <w:lang w:val="ru-RU"/>
              </w:rPr>
              <w:t>Описание</w:t>
            </w:r>
          </w:p>
        </w:tc>
        <w:tc>
          <w:tcPr>
            <w:tcW w:w="2978" w:type="dxa"/>
          </w:tcPr>
          <w:p w14:paraId="30D8BFDE" w14:textId="77777777" w:rsidR="000D1B22" w:rsidRPr="00E35FC9" w:rsidRDefault="000D1B22" w:rsidP="00C82C0C">
            <w:pPr>
              <w:pStyle w:val="Tabletext"/>
              <w:rPr>
                <w:b/>
                <w:lang w:val="ru-RU"/>
              </w:rPr>
            </w:pPr>
            <w:r w:rsidRPr="00E35FC9">
              <w:rPr>
                <w:b/>
                <w:lang w:val="ru-RU"/>
              </w:rPr>
              <w:t>Автор</w:t>
            </w:r>
          </w:p>
        </w:tc>
      </w:tr>
      <w:tr w:rsidR="000D1B22" w:rsidRPr="00E35FC9" w14:paraId="66786FAC" w14:textId="77777777" w:rsidTr="001E399B">
        <w:tc>
          <w:tcPr>
            <w:tcW w:w="1242" w:type="dxa"/>
          </w:tcPr>
          <w:p w14:paraId="2EFC1E55" w14:textId="6D713DD9" w:rsidR="000D1B22" w:rsidRPr="00E35FC9" w:rsidRDefault="002D5512" w:rsidP="001D0F53">
            <w:pPr>
              <w:pStyle w:val="Tabletext"/>
            </w:pPr>
            <w:r w:rsidRPr="00E35FC9">
              <w:t>13.01.2013</w:t>
            </w:r>
          </w:p>
        </w:tc>
        <w:tc>
          <w:tcPr>
            <w:tcW w:w="5386" w:type="dxa"/>
          </w:tcPr>
          <w:p w14:paraId="19246531" w14:textId="2C5E9B14" w:rsidR="000D1B22" w:rsidRPr="00E35FC9" w:rsidRDefault="002D5512" w:rsidP="00857330">
            <w:pPr>
              <w:pStyle w:val="Tabletext"/>
              <w:rPr>
                <w:lang w:val="ru-RU"/>
              </w:rPr>
            </w:pPr>
            <w:r w:rsidRPr="00E35FC9">
              <w:rPr>
                <w:lang w:val="ru-RU"/>
              </w:rPr>
              <w:t>Добавлены функциональные требования</w:t>
            </w:r>
          </w:p>
        </w:tc>
        <w:tc>
          <w:tcPr>
            <w:tcW w:w="2978" w:type="dxa"/>
          </w:tcPr>
          <w:p w14:paraId="244AD920" w14:textId="77777777" w:rsidR="000D1B22" w:rsidRPr="00E35FC9" w:rsidRDefault="00EA58DB" w:rsidP="00C82C0C">
            <w:pPr>
              <w:pStyle w:val="Tabletext"/>
              <w:rPr>
                <w:lang w:val="ru-RU"/>
              </w:rPr>
            </w:pPr>
            <w:r w:rsidRPr="00E35FC9">
              <w:rPr>
                <w:lang w:val="ru-RU"/>
              </w:rPr>
              <w:t>Кожин Александр</w:t>
            </w:r>
          </w:p>
        </w:tc>
      </w:tr>
      <w:tr w:rsidR="003723B9" w:rsidRPr="00E35FC9" w14:paraId="39DD05B7" w14:textId="77777777" w:rsidTr="00524793">
        <w:tc>
          <w:tcPr>
            <w:tcW w:w="1242" w:type="dxa"/>
          </w:tcPr>
          <w:p w14:paraId="35610B87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6703FF0D" w14:textId="77777777" w:rsidR="00A54BF2" w:rsidRPr="00E35FC9" w:rsidRDefault="00A54BF2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1F5C7ABA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4F44CE3F" w14:textId="77777777" w:rsidTr="00524793">
        <w:tc>
          <w:tcPr>
            <w:tcW w:w="1242" w:type="dxa"/>
          </w:tcPr>
          <w:p w14:paraId="6F3116A5" w14:textId="77777777" w:rsidR="003723B9" w:rsidRPr="00E35FC9" w:rsidRDefault="003723B9" w:rsidP="00A47421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493E97A0" w14:textId="77777777" w:rsidR="00A47421" w:rsidRPr="00E35FC9" w:rsidRDefault="00A47421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014BAD52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7717DD26" w14:textId="77777777" w:rsidTr="00524793">
        <w:tc>
          <w:tcPr>
            <w:tcW w:w="1242" w:type="dxa"/>
          </w:tcPr>
          <w:p w14:paraId="1DA92E37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7E5EC56D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14C8D173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612432F9" w14:textId="77777777" w:rsidTr="00524793">
        <w:tc>
          <w:tcPr>
            <w:tcW w:w="1242" w:type="dxa"/>
          </w:tcPr>
          <w:p w14:paraId="698BF9BB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39F86FBF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0AE3D30C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02006731" w14:textId="77777777" w:rsidTr="00524793">
        <w:tc>
          <w:tcPr>
            <w:tcW w:w="1242" w:type="dxa"/>
          </w:tcPr>
          <w:p w14:paraId="44C45C77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3C1C0B2F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1AE5EEA1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5F2DA48E" w14:textId="77777777" w:rsidTr="00524793">
        <w:tc>
          <w:tcPr>
            <w:tcW w:w="1242" w:type="dxa"/>
          </w:tcPr>
          <w:p w14:paraId="648367F7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20384C2C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2ACEEB82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7EAEC1EF" w14:textId="77777777" w:rsidTr="00524793">
        <w:tc>
          <w:tcPr>
            <w:tcW w:w="1242" w:type="dxa"/>
          </w:tcPr>
          <w:p w14:paraId="750EBC9D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5166DBDA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720D2E1B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552E1B13" w14:textId="77777777" w:rsidTr="00524793">
        <w:tc>
          <w:tcPr>
            <w:tcW w:w="1242" w:type="dxa"/>
          </w:tcPr>
          <w:p w14:paraId="1152DF0B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33436E28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3CE5C11C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  <w:tr w:rsidR="003723B9" w:rsidRPr="00E35FC9" w14:paraId="56878483" w14:textId="77777777" w:rsidTr="00524793">
        <w:tc>
          <w:tcPr>
            <w:tcW w:w="1242" w:type="dxa"/>
          </w:tcPr>
          <w:p w14:paraId="64D181D0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5386" w:type="dxa"/>
          </w:tcPr>
          <w:p w14:paraId="546E0791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  <w:tc>
          <w:tcPr>
            <w:tcW w:w="2978" w:type="dxa"/>
          </w:tcPr>
          <w:p w14:paraId="1C251AF2" w14:textId="77777777" w:rsidR="003723B9" w:rsidRPr="00E35FC9" w:rsidRDefault="003723B9" w:rsidP="00524793">
            <w:pPr>
              <w:pStyle w:val="Tabletext"/>
              <w:rPr>
                <w:lang w:val="ru-RU"/>
              </w:rPr>
            </w:pPr>
          </w:p>
        </w:tc>
      </w:tr>
    </w:tbl>
    <w:p w14:paraId="27F38430" w14:textId="77777777" w:rsidR="00282192" w:rsidRPr="00E35FC9" w:rsidRDefault="001F0CD9" w:rsidP="00C82C0C">
      <w:pPr>
        <w:pStyle w:val="a5"/>
        <w:jc w:val="both"/>
        <w:rPr>
          <w:rFonts w:ascii="PT Sans" w:hAnsi="PT Sans"/>
          <w:lang w:val="ru-RU"/>
        </w:rPr>
      </w:pPr>
      <w:r w:rsidRPr="00E35FC9">
        <w:rPr>
          <w:rFonts w:ascii="PT Sans" w:hAnsi="PT Sans"/>
          <w:lang w:val="ru-RU"/>
        </w:rPr>
        <w:br w:type="page"/>
      </w:r>
      <w:r w:rsidR="00910608" w:rsidRPr="00E35FC9">
        <w:rPr>
          <w:rFonts w:ascii="PT Sans" w:hAnsi="PT Sans"/>
          <w:lang w:val="ru-RU"/>
        </w:rPr>
        <w:lastRenderedPageBreak/>
        <w:t>Содержание</w:t>
      </w:r>
    </w:p>
    <w:p w14:paraId="1193DF8D" w14:textId="77777777" w:rsidR="00DC2A47" w:rsidRDefault="001F0CD9">
      <w:pPr>
        <w:pStyle w:val="10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E35FC9">
        <w:fldChar w:fldCharType="begin"/>
      </w:r>
      <w:r w:rsidRPr="00E35FC9">
        <w:rPr>
          <w:lang w:val="ru-RU"/>
        </w:rPr>
        <w:instrText xml:space="preserve"> </w:instrText>
      </w:r>
      <w:r w:rsidRPr="00E35FC9">
        <w:instrText>TOC</w:instrText>
      </w:r>
      <w:r w:rsidRPr="00E35FC9">
        <w:rPr>
          <w:lang w:val="ru-RU"/>
        </w:rPr>
        <w:instrText xml:space="preserve"> \</w:instrText>
      </w:r>
      <w:r w:rsidRPr="00E35FC9">
        <w:instrText>o</w:instrText>
      </w:r>
      <w:r w:rsidRPr="00E35FC9">
        <w:rPr>
          <w:lang w:val="ru-RU"/>
        </w:rPr>
        <w:instrText xml:space="preserve"> "1-3" </w:instrText>
      </w:r>
      <w:r w:rsidRPr="00E35FC9">
        <w:fldChar w:fldCharType="separate"/>
      </w:r>
      <w:r w:rsidR="00DC2A47" w:rsidRPr="00D45354">
        <w:rPr>
          <w:noProof/>
          <w:lang w:val="ru-RU"/>
        </w:rPr>
        <w:t>1.</w:t>
      </w:r>
      <w:r w:rsidR="00DC2A47"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="00DC2A47" w:rsidRPr="00D45354">
        <w:rPr>
          <w:noProof/>
          <w:lang w:val="ru-RU"/>
        </w:rPr>
        <w:t>Введение</w:t>
      </w:r>
      <w:r w:rsidR="00DC2A47">
        <w:rPr>
          <w:noProof/>
        </w:rPr>
        <w:tab/>
      </w:r>
      <w:r w:rsidR="00DC2A47">
        <w:rPr>
          <w:noProof/>
        </w:rPr>
        <w:fldChar w:fldCharType="begin"/>
      </w:r>
      <w:r w:rsidR="00DC2A47">
        <w:rPr>
          <w:noProof/>
        </w:rPr>
        <w:instrText xml:space="preserve"> PAGEREF _Toc221502627 \h </w:instrText>
      </w:r>
      <w:r w:rsidR="00DC2A47">
        <w:rPr>
          <w:noProof/>
        </w:rPr>
      </w:r>
      <w:r w:rsidR="00DC2A47">
        <w:rPr>
          <w:noProof/>
        </w:rPr>
        <w:fldChar w:fldCharType="separate"/>
      </w:r>
      <w:r w:rsidR="00BF4F5F">
        <w:rPr>
          <w:noProof/>
        </w:rPr>
        <w:t>4</w:t>
      </w:r>
      <w:r w:rsidR="00DC2A47">
        <w:rPr>
          <w:noProof/>
        </w:rPr>
        <w:fldChar w:fldCharType="end"/>
      </w:r>
    </w:p>
    <w:p w14:paraId="70F3E209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Определения и сокращения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_Toc221502628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4</w:t>
      </w:r>
      <w:r>
        <w:rPr>
          <w:noProof/>
        </w:rPr>
        <w:fldChar w:fldCharType="end"/>
      </w:r>
    </w:p>
    <w:p w14:paraId="57336DDA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Ссылки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_Toc221502629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4</w:t>
      </w:r>
      <w:r>
        <w:rPr>
          <w:noProof/>
        </w:rPr>
        <w:fldChar w:fldCharType="end"/>
      </w:r>
    </w:p>
    <w:p w14:paraId="6B0A2453" w14:textId="77777777" w:rsidR="00DC2A47" w:rsidRDefault="00DC2A47">
      <w:pPr>
        <w:pStyle w:val="10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Общее описание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_Toc221502630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4</w:t>
      </w:r>
      <w:r>
        <w:rPr>
          <w:noProof/>
        </w:rPr>
        <w:fldChar w:fldCharType="end"/>
      </w:r>
    </w:p>
    <w:p w14:paraId="7F208613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Основные 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_Toc221502631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4</w:t>
      </w:r>
      <w:r>
        <w:rPr>
          <w:noProof/>
        </w:rPr>
        <w:fldChar w:fldCharType="end"/>
      </w:r>
    </w:p>
    <w:p w14:paraId="1DC485E9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Описание пользователей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_Toc221502632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4</w:t>
      </w:r>
      <w:r>
        <w:rPr>
          <w:noProof/>
        </w:rPr>
        <w:fldChar w:fldCharType="end"/>
      </w:r>
    </w:p>
    <w:p w14:paraId="1751EAA1" w14:textId="77777777" w:rsidR="00DC2A47" w:rsidRDefault="00DC2A47">
      <w:pPr>
        <w:pStyle w:val="10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_Toc221502633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3CA2D1B2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Системные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_Toc221502634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4D535DC6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</w:rPr>
        <w:t>Исходный код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_Toc221502635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1241530B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</w:rPr>
        <w:t>БД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_Toc221502636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6F1B85DD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3.1.3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</w:rPr>
        <w:t>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_Toc221502637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0DEB6A52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3.1.4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Общие компоненты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_Toc221502638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1B5A8928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Функциональные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_Toc221502639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7B4C944D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Управление контентом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_Toc221502640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43E246D5" w14:textId="77777777" w:rsidR="00DC2A47" w:rsidRDefault="00DC2A47">
      <w:pPr>
        <w:pStyle w:val="30"/>
        <w:tabs>
          <w:tab w:val="left" w:pos="1517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3.2.2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_Toc221502641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5</w:t>
      </w:r>
      <w:r>
        <w:rPr>
          <w:noProof/>
        </w:rPr>
        <w:fldChar w:fldCharType="end"/>
      </w:r>
    </w:p>
    <w:p w14:paraId="5AC432C4" w14:textId="77777777" w:rsidR="00DC2A47" w:rsidRDefault="00DC2A47">
      <w:pPr>
        <w:pStyle w:val="20"/>
        <w:tabs>
          <w:tab w:val="left" w:pos="933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Пользовательский интерфейс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_Toc221502642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6</w:t>
      </w:r>
      <w:r>
        <w:rPr>
          <w:noProof/>
        </w:rPr>
        <w:fldChar w:fldCharType="end"/>
      </w:r>
    </w:p>
    <w:p w14:paraId="33DC7DCB" w14:textId="77777777" w:rsidR="00DC2A47" w:rsidRDefault="00DC2A47">
      <w:pPr>
        <w:pStyle w:val="10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План версий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_Toc221502643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6</w:t>
      </w:r>
      <w:r>
        <w:rPr>
          <w:noProof/>
        </w:rPr>
        <w:fldChar w:fldCharType="end"/>
      </w:r>
    </w:p>
    <w:p w14:paraId="2CD2A080" w14:textId="77777777" w:rsidR="00DC2A47" w:rsidRDefault="00DC2A47">
      <w:pPr>
        <w:pStyle w:val="20"/>
        <w:tabs>
          <w:tab w:val="left" w:pos="92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Версия 1.0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_Toc221502644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6</w:t>
      </w:r>
      <w:r>
        <w:rPr>
          <w:noProof/>
        </w:rPr>
        <w:fldChar w:fldCharType="end"/>
      </w:r>
    </w:p>
    <w:p w14:paraId="27641A7B" w14:textId="77777777" w:rsidR="00DC2A47" w:rsidRDefault="00DC2A47">
      <w:pPr>
        <w:pStyle w:val="10"/>
        <w:tabs>
          <w:tab w:val="left" w:pos="392"/>
        </w:tabs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</w:pPr>
      <w:r w:rsidRPr="00D45354">
        <w:rPr>
          <w:noProof/>
          <w:lang w:val="ru-RU"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ru-RU" w:eastAsia="ja-JP"/>
        </w:rPr>
        <w:tab/>
      </w:r>
      <w:r w:rsidRPr="00D45354">
        <w:rPr>
          <w:noProof/>
          <w:lang w:val="ru-RU"/>
        </w:rPr>
        <w:t>Приложения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_Toc221502645 \h </w:instrText>
      </w:r>
      <w:r>
        <w:rPr>
          <w:noProof/>
        </w:rPr>
      </w:r>
      <w:r>
        <w:rPr>
          <w:noProof/>
        </w:rPr>
        <w:fldChar w:fldCharType="separate"/>
      </w:r>
      <w:r w:rsidR="00BF4F5F">
        <w:rPr>
          <w:noProof/>
        </w:rPr>
        <w:t>6</w:t>
      </w:r>
      <w:r>
        <w:rPr>
          <w:noProof/>
        </w:rPr>
        <w:fldChar w:fldCharType="end"/>
      </w:r>
    </w:p>
    <w:p w14:paraId="2CBFBA7D" w14:textId="77777777" w:rsidR="00282192" w:rsidRPr="00E35FC9" w:rsidRDefault="001F0CD9" w:rsidP="00C82C0C">
      <w:pPr>
        <w:pStyle w:val="a5"/>
        <w:jc w:val="both"/>
        <w:rPr>
          <w:rFonts w:ascii="PT Sans" w:hAnsi="PT Sans"/>
          <w:lang w:val="ru-RU"/>
        </w:rPr>
      </w:pPr>
      <w:r w:rsidRPr="00E35FC9">
        <w:rPr>
          <w:rFonts w:ascii="PT Sans" w:hAnsi="PT Sans"/>
        </w:rPr>
        <w:fldChar w:fldCharType="end"/>
      </w:r>
      <w:r w:rsidRPr="00E35FC9">
        <w:rPr>
          <w:rFonts w:ascii="PT Sans" w:hAnsi="PT Sans"/>
          <w:lang w:val="ru-RU"/>
        </w:rPr>
        <w:br w:type="page"/>
      </w:r>
      <w:r w:rsidRPr="00E35FC9">
        <w:rPr>
          <w:rFonts w:ascii="PT Sans" w:hAnsi="PT Sans"/>
        </w:rPr>
        <w:lastRenderedPageBreak/>
        <w:fldChar w:fldCharType="begin"/>
      </w:r>
      <w:r w:rsidRPr="00E35FC9">
        <w:rPr>
          <w:rFonts w:ascii="PT Sans" w:hAnsi="PT Sans"/>
          <w:lang w:val="ru-RU"/>
        </w:rPr>
        <w:instrText xml:space="preserve"> </w:instrText>
      </w:r>
      <w:r w:rsidRPr="00E35FC9">
        <w:rPr>
          <w:rFonts w:ascii="PT Sans" w:hAnsi="PT Sans"/>
        </w:rPr>
        <w:instrText>TITLE</w:instrText>
      </w:r>
      <w:r w:rsidRPr="00E35FC9">
        <w:rPr>
          <w:rFonts w:ascii="PT Sans" w:hAnsi="PT Sans"/>
          <w:lang w:val="ru-RU"/>
        </w:rPr>
        <w:instrText xml:space="preserve">  \* </w:instrText>
      </w:r>
      <w:r w:rsidRPr="00E35FC9">
        <w:rPr>
          <w:rFonts w:ascii="PT Sans" w:hAnsi="PT Sans"/>
        </w:rPr>
        <w:instrText>MERGEFORMAT</w:instrText>
      </w:r>
      <w:r w:rsidRPr="00E35FC9">
        <w:rPr>
          <w:rFonts w:ascii="PT Sans" w:hAnsi="PT Sans"/>
          <w:lang w:val="ru-RU"/>
        </w:rPr>
        <w:instrText xml:space="preserve"> </w:instrText>
      </w:r>
      <w:r w:rsidRPr="00E35FC9">
        <w:rPr>
          <w:rFonts w:ascii="PT Sans" w:hAnsi="PT Sans"/>
        </w:rPr>
        <w:fldChar w:fldCharType="separate"/>
      </w:r>
      <w:r w:rsidR="001E399B" w:rsidRPr="00E35FC9">
        <w:rPr>
          <w:rFonts w:ascii="PT Sans" w:hAnsi="PT Sans"/>
          <w:lang w:val="ru-RU"/>
        </w:rPr>
        <w:t>Спецификация требований к программному обеспечению</w:t>
      </w:r>
      <w:r w:rsidRPr="00E35FC9">
        <w:rPr>
          <w:rFonts w:ascii="PT Sans" w:hAnsi="PT Sans"/>
        </w:rPr>
        <w:fldChar w:fldCharType="end"/>
      </w:r>
      <w:r w:rsidRPr="00E35FC9">
        <w:rPr>
          <w:rFonts w:ascii="PT Sans" w:hAnsi="PT Sans"/>
          <w:lang w:val="ru-RU"/>
        </w:rPr>
        <w:t xml:space="preserve"> </w:t>
      </w:r>
    </w:p>
    <w:p w14:paraId="52620A07" w14:textId="77777777" w:rsidR="00282192" w:rsidRPr="00E35FC9" w:rsidRDefault="00420CA5" w:rsidP="00C82C0C">
      <w:pPr>
        <w:pStyle w:val="1"/>
        <w:rPr>
          <w:lang w:val="ru-RU"/>
        </w:rPr>
      </w:pPr>
      <w:bookmarkStart w:id="0" w:name="_Toc221502627"/>
      <w:r w:rsidRPr="00E35FC9">
        <w:rPr>
          <w:lang w:val="ru-RU"/>
        </w:rPr>
        <w:t>Введение</w:t>
      </w:r>
      <w:bookmarkEnd w:id="0"/>
    </w:p>
    <w:p w14:paraId="743FD0C5" w14:textId="77777777" w:rsidR="00282192" w:rsidRPr="00E35FC9" w:rsidRDefault="00591671" w:rsidP="00C82C0C">
      <w:pPr>
        <w:pStyle w:val="2"/>
        <w:rPr>
          <w:lang w:val="ru-RU"/>
        </w:rPr>
      </w:pPr>
      <w:bookmarkStart w:id="1" w:name="_Toc221502628"/>
      <w:r w:rsidRPr="00E35FC9">
        <w:rPr>
          <w:lang w:val="ru-RU"/>
        </w:rPr>
        <w:t>Определения и сокращения</w:t>
      </w:r>
      <w:bookmarkEnd w:id="1"/>
    </w:p>
    <w:p w14:paraId="4F39000A" w14:textId="77777777" w:rsidR="00DD6917" w:rsidRPr="00E35FC9" w:rsidRDefault="00DD6917" w:rsidP="00DD6917">
      <w:pPr>
        <w:pStyle w:val="2"/>
      </w:pPr>
      <w:bookmarkStart w:id="2" w:name="_Toc221502629"/>
      <w:r w:rsidRPr="00E35FC9">
        <w:rPr>
          <w:lang w:val="ru-RU"/>
        </w:rPr>
        <w:t>Ссылки</w:t>
      </w:r>
      <w:bookmarkEnd w:id="2"/>
    </w:p>
    <w:p w14:paraId="447021D0" w14:textId="0C213EC0" w:rsidR="002D5512" w:rsidRPr="00E35FC9" w:rsidRDefault="002D5512" w:rsidP="002D5512">
      <w:proofErr w:type="spellStart"/>
      <w:r w:rsidRPr="00E35FC9">
        <w:t>Известные</w:t>
      </w:r>
      <w:proofErr w:type="spellEnd"/>
      <w:r w:rsidRPr="00E35FC9">
        <w:t xml:space="preserve"> </w:t>
      </w:r>
      <w:proofErr w:type="spellStart"/>
      <w:r w:rsidRPr="00E35FC9">
        <w:t>аналоги</w:t>
      </w:r>
      <w:proofErr w:type="spellEnd"/>
      <w:r w:rsidRPr="00E35FC9">
        <w:t>:</w:t>
      </w:r>
    </w:p>
    <w:p w14:paraId="12F0D7DC" w14:textId="77CDA93A" w:rsidR="00DC2A47" w:rsidRPr="00DC2A47" w:rsidRDefault="00DC2A47" w:rsidP="002D5512">
      <w:pPr>
        <w:pStyle w:val="af6"/>
        <w:numPr>
          <w:ilvl w:val="0"/>
          <w:numId w:val="27"/>
        </w:numPr>
      </w:pPr>
      <w:r w:rsidRPr="00DC2A47">
        <w:t>http</w:t>
      </w:r>
      <w:r w:rsidRPr="00DC2A47">
        <w:rPr>
          <w:lang w:val="ru-RU"/>
        </w:rPr>
        <w:t>://</w:t>
      </w:r>
      <w:r w:rsidRPr="00DC2A47">
        <w:t>www</w:t>
      </w:r>
      <w:r w:rsidRPr="00DC2A47">
        <w:rPr>
          <w:lang w:val="ru-RU"/>
        </w:rPr>
        <w:t>.</w:t>
      </w:r>
      <w:proofErr w:type="spellStart"/>
      <w:r w:rsidRPr="00DC2A47">
        <w:t>rusplants</w:t>
      </w:r>
      <w:proofErr w:type="spellEnd"/>
      <w:r w:rsidRPr="00DC2A47">
        <w:rPr>
          <w:lang w:val="ru-RU"/>
        </w:rPr>
        <w:t>.</w:t>
      </w:r>
      <w:proofErr w:type="spellStart"/>
      <w:r w:rsidRPr="00DC2A47">
        <w:t>ru</w:t>
      </w:r>
      <w:proofErr w:type="spellEnd"/>
    </w:p>
    <w:p w14:paraId="08E9CB19" w14:textId="2A417A9A" w:rsidR="002D5512" w:rsidRPr="00E35FC9" w:rsidRDefault="00D567A4" w:rsidP="002D5512">
      <w:pPr>
        <w:pStyle w:val="af6"/>
        <w:numPr>
          <w:ilvl w:val="0"/>
          <w:numId w:val="27"/>
        </w:numPr>
      </w:pPr>
      <w:hyperlink r:id="rId11" w:history="1">
        <w:r w:rsidR="002D5512" w:rsidRPr="00E35FC9">
          <w:rPr>
            <w:rStyle w:val="af0"/>
          </w:rPr>
          <w:t>http://horti.lv/</w:t>
        </w:r>
      </w:hyperlink>
    </w:p>
    <w:p w14:paraId="532A2259" w14:textId="384601AC" w:rsidR="002D5512" w:rsidRPr="00E35FC9" w:rsidRDefault="00D567A4" w:rsidP="002D5512">
      <w:pPr>
        <w:pStyle w:val="af6"/>
        <w:numPr>
          <w:ilvl w:val="0"/>
          <w:numId w:val="27"/>
        </w:numPr>
      </w:pPr>
      <w:hyperlink r:id="rId12" w:history="1">
        <w:r w:rsidR="002D5512" w:rsidRPr="00E35FC9">
          <w:rPr>
            <w:rStyle w:val="af0"/>
          </w:rPr>
          <w:t>http://www.plantarium.ru/</w:t>
        </w:r>
      </w:hyperlink>
    </w:p>
    <w:p w14:paraId="7327D2BA" w14:textId="290BE643" w:rsidR="002D5512" w:rsidRPr="00E35FC9" w:rsidRDefault="002D5512" w:rsidP="002D5512">
      <w:pPr>
        <w:pStyle w:val="af6"/>
        <w:numPr>
          <w:ilvl w:val="0"/>
          <w:numId w:val="27"/>
        </w:numPr>
      </w:pPr>
      <w:r w:rsidRPr="00E35FC9">
        <w:t>http://www.plantopedia.ru/</w:t>
      </w:r>
    </w:p>
    <w:p w14:paraId="6D3C51E8" w14:textId="77777777" w:rsidR="002D5512" w:rsidRPr="00E35FC9" w:rsidRDefault="00A43C9B" w:rsidP="002D5512">
      <w:pPr>
        <w:pStyle w:val="1"/>
        <w:rPr>
          <w:lang w:val="ru-RU"/>
        </w:rPr>
      </w:pPr>
      <w:bookmarkStart w:id="3" w:name="_Toc221502630"/>
      <w:r w:rsidRPr="00E35FC9">
        <w:rPr>
          <w:lang w:val="ru-RU"/>
        </w:rPr>
        <w:t>Общее о</w:t>
      </w:r>
      <w:r w:rsidR="00591671" w:rsidRPr="00E35FC9">
        <w:rPr>
          <w:lang w:val="ru-RU"/>
        </w:rPr>
        <w:t>писание</w:t>
      </w:r>
      <w:bookmarkEnd w:id="3"/>
    </w:p>
    <w:p w14:paraId="73C6F113" w14:textId="6DF96351" w:rsidR="00E35FC9" w:rsidRPr="00D032BE" w:rsidRDefault="008D7F52" w:rsidP="00D032BE">
      <w:pPr>
        <w:ind w:firstLine="720"/>
        <w:rPr>
          <w:lang w:val="ru-RU"/>
        </w:rPr>
      </w:pPr>
      <w:r w:rsidRPr="00E35FC9">
        <w:rPr>
          <w:lang w:val="ru-RU"/>
        </w:rPr>
        <w:t>Портал растений содержит каталог растений и базу данных участников рынка, позволяет осуществлять поиск растений по различным критериям, позволяет просматривать список продавцов конкретного растения и сравнивать цены. Содержит кабинет пользователя с набором функций, соответствующих определенной категории пользователей.</w:t>
      </w:r>
    </w:p>
    <w:p w14:paraId="74E0D4E2" w14:textId="3E1F27BE" w:rsidR="00591671" w:rsidRPr="00E35FC9" w:rsidRDefault="00591671" w:rsidP="002D5512">
      <w:pPr>
        <w:pStyle w:val="2"/>
        <w:rPr>
          <w:lang w:val="ru-RU"/>
        </w:rPr>
      </w:pPr>
      <w:bookmarkStart w:id="4" w:name="_Toc221502631"/>
      <w:r w:rsidRPr="00E35FC9">
        <w:rPr>
          <w:lang w:val="ru-RU"/>
        </w:rPr>
        <w:t>Основные функции</w:t>
      </w:r>
      <w:bookmarkEnd w:id="4"/>
    </w:p>
    <w:p w14:paraId="7053CE98" w14:textId="240B56CD" w:rsidR="00591671" w:rsidRPr="00E35FC9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Каталог растений</w:t>
      </w:r>
    </w:p>
    <w:p w14:paraId="4E25EA21" w14:textId="02ED5F78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Просмотр каталога</w:t>
      </w:r>
    </w:p>
    <w:p w14:paraId="1F93C4B0" w14:textId="1AA0416E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Базовый поиск(контекстный, по набору характеристик)</w:t>
      </w:r>
    </w:p>
    <w:p w14:paraId="4E2FCB8A" w14:textId="027E7F79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Расширенный поиск для профессионалов</w:t>
      </w:r>
    </w:p>
    <w:p w14:paraId="10FAD9B4" w14:textId="22DE2DAF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Просмотр фото растений</w:t>
      </w:r>
    </w:p>
    <w:p w14:paraId="49ECF775" w14:textId="39F4336E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Привязка растений на фото к каталогу</w:t>
      </w:r>
    </w:p>
    <w:p w14:paraId="408B4573" w14:textId="25F4403C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Поиск продавцов растения</w:t>
      </w:r>
    </w:p>
    <w:p w14:paraId="6865D6F4" w14:textId="0C6143CB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Сравнение цен на растение</w:t>
      </w:r>
    </w:p>
    <w:p w14:paraId="2650FF5C" w14:textId="0A726E48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Отправка заявки через сайт</w:t>
      </w:r>
    </w:p>
    <w:p w14:paraId="4910C967" w14:textId="4414E03B" w:rsidR="004561CD" w:rsidRPr="00E35FC9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Каталог участников</w:t>
      </w:r>
    </w:p>
    <w:p w14:paraId="4DFCFFA3" w14:textId="77777777" w:rsidR="003C71FE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Пр</w:t>
      </w:r>
      <w:r w:rsidR="003C71FE">
        <w:rPr>
          <w:lang w:val="ru-RU"/>
        </w:rPr>
        <w:t>осмотр каталога в виде списка</w:t>
      </w:r>
    </w:p>
    <w:p w14:paraId="62FD8816" w14:textId="43DFFA35" w:rsidR="004561CD" w:rsidRPr="00E35FC9" w:rsidRDefault="003C71FE" w:rsidP="004561CD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 xml:space="preserve">Просмотр каталога </w:t>
      </w:r>
      <w:r w:rsidR="004561CD" w:rsidRPr="00E35FC9">
        <w:rPr>
          <w:lang w:val="ru-RU"/>
        </w:rPr>
        <w:t>на карте</w:t>
      </w:r>
    </w:p>
    <w:p w14:paraId="325E951F" w14:textId="3141226B" w:rsidR="004561CD" w:rsidRPr="003C71FE" w:rsidRDefault="004561CD" w:rsidP="003C71FE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Поиск по набору характеристик, по региону</w:t>
      </w:r>
    </w:p>
    <w:p w14:paraId="620DBCE7" w14:textId="26EBA8A6" w:rsidR="004561CD" w:rsidRPr="00E35FC9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Личный кабинет пользователя</w:t>
      </w:r>
    </w:p>
    <w:p w14:paraId="12145371" w14:textId="7E23EF92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Редактирование контактной информации</w:t>
      </w:r>
    </w:p>
    <w:p w14:paraId="30D1DD4F" w14:textId="04AF58D9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proofErr w:type="spellStart"/>
      <w:r w:rsidRPr="00E35FC9">
        <w:rPr>
          <w:lang w:val="ru-RU"/>
        </w:rPr>
        <w:t>Релактирование</w:t>
      </w:r>
      <w:proofErr w:type="spellEnd"/>
      <w:r w:rsidRPr="00E35FC9">
        <w:rPr>
          <w:lang w:val="ru-RU"/>
        </w:rPr>
        <w:t xml:space="preserve"> списка предлагаемых растений</w:t>
      </w:r>
    </w:p>
    <w:p w14:paraId="54BFFDE3" w14:textId="4149E21F" w:rsidR="003C71FE" w:rsidRPr="003C71FE" w:rsidRDefault="004561CD" w:rsidP="003C71FE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Редактирование цен</w:t>
      </w:r>
      <w:r w:rsidR="003C71FE">
        <w:rPr>
          <w:lang w:val="ru-RU"/>
        </w:rPr>
        <w:t>, в том числе групповое изменение цен(скидки, коэффициенты)</w:t>
      </w:r>
    </w:p>
    <w:p w14:paraId="32E51E1B" w14:textId="4E9B4F56" w:rsidR="003C71FE" w:rsidRPr="00E35FC9" w:rsidRDefault="003C71FE" w:rsidP="004561CD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Создание списков растений</w:t>
      </w:r>
    </w:p>
    <w:p w14:paraId="1BE2DF69" w14:textId="7FAD355D" w:rsidR="004561CD" w:rsidRPr="00E35FC9" w:rsidRDefault="003C71FE" w:rsidP="004561CD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Э</w:t>
      </w:r>
      <w:r w:rsidR="004561CD" w:rsidRPr="00E35FC9">
        <w:rPr>
          <w:lang w:val="ru-RU"/>
        </w:rPr>
        <w:t>кспорт прайс листов</w:t>
      </w:r>
      <w:r>
        <w:rPr>
          <w:lang w:val="ru-RU"/>
        </w:rPr>
        <w:t xml:space="preserve"> в </w:t>
      </w:r>
      <w:proofErr w:type="spellStart"/>
      <w:r>
        <w:rPr>
          <w:lang w:val="ru-RU"/>
        </w:rPr>
        <w:t>pdf</w:t>
      </w:r>
      <w:proofErr w:type="spellEnd"/>
      <w:r>
        <w:rPr>
          <w:lang w:val="ru-RU"/>
        </w:rPr>
        <w:t>/</w:t>
      </w:r>
      <w:proofErr w:type="spellStart"/>
      <w:r>
        <w:rPr>
          <w:lang w:val="ru-RU"/>
        </w:rPr>
        <w:t>xls</w:t>
      </w:r>
      <w:proofErr w:type="spellEnd"/>
    </w:p>
    <w:p w14:paraId="24EAEB54" w14:textId="77777777" w:rsidR="004561CD" w:rsidRPr="00E35FC9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Сады и парки</w:t>
      </w:r>
    </w:p>
    <w:p w14:paraId="14B1EE82" w14:textId="206BBD92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Краткая информация и отображение на карте</w:t>
      </w:r>
    </w:p>
    <w:p w14:paraId="1CF9094E" w14:textId="1AAC03EC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Поиск по критериям</w:t>
      </w:r>
    </w:p>
    <w:p w14:paraId="60543CC4" w14:textId="541F2A9B" w:rsidR="004561CD" w:rsidRPr="00E35FC9" w:rsidRDefault="004561CD" w:rsidP="004561CD">
      <w:pPr>
        <w:pStyle w:val="af6"/>
        <w:numPr>
          <w:ilvl w:val="1"/>
          <w:numId w:val="28"/>
        </w:numPr>
        <w:rPr>
          <w:lang w:val="ru-RU"/>
        </w:rPr>
      </w:pPr>
      <w:r w:rsidRPr="00E35FC9">
        <w:rPr>
          <w:lang w:val="ru-RU"/>
        </w:rPr>
        <w:t>Привязка встречающихся растений к каталогу</w:t>
      </w:r>
    </w:p>
    <w:p w14:paraId="04DC3BF8" w14:textId="0FF53CB0" w:rsidR="004561CD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 xml:space="preserve">Интеграция с </w:t>
      </w:r>
      <w:proofErr w:type="spellStart"/>
      <w:r w:rsidRPr="00E35FC9">
        <w:rPr>
          <w:lang w:val="ru-RU"/>
        </w:rPr>
        <w:t>соц.сетями</w:t>
      </w:r>
      <w:proofErr w:type="spellEnd"/>
    </w:p>
    <w:p w14:paraId="72F0D764" w14:textId="10B5E31B" w:rsidR="00DA0B34" w:rsidRDefault="00DA0B34" w:rsidP="00DA0B34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Регистрация через внешние аккаунты</w:t>
      </w:r>
    </w:p>
    <w:p w14:paraId="1C840B65" w14:textId="2CD64C3D" w:rsidR="00DA0B34" w:rsidRPr="00E35FC9" w:rsidRDefault="00DA0B34" w:rsidP="00DA0B34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Возможность поделиться</w:t>
      </w:r>
    </w:p>
    <w:p w14:paraId="0860BF48" w14:textId="47BBBF0F" w:rsidR="004561CD" w:rsidRPr="00E35FC9" w:rsidRDefault="004561CD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API</w:t>
      </w:r>
    </w:p>
    <w:p w14:paraId="7EC35DCD" w14:textId="5D15A93E" w:rsidR="00E476E6" w:rsidRDefault="00E476E6" w:rsidP="004561CD">
      <w:pPr>
        <w:pStyle w:val="af6"/>
        <w:numPr>
          <w:ilvl w:val="0"/>
          <w:numId w:val="28"/>
        </w:numPr>
        <w:rPr>
          <w:lang w:val="ru-RU"/>
        </w:rPr>
      </w:pPr>
      <w:r w:rsidRPr="00E35FC9">
        <w:rPr>
          <w:lang w:val="ru-RU"/>
        </w:rPr>
        <w:t>Управление контентом</w:t>
      </w:r>
    </w:p>
    <w:p w14:paraId="34379A4D" w14:textId="01481E71" w:rsidR="00DA0B34" w:rsidRDefault="00DA0B34" w:rsidP="00DA0B34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Создание иерархии категорий</w:t>
      </w:r>
    </w:p>
    <w:p w14:paraId="54274327" w14:textId="46C47E69" w:rsidR="00DA0B34" w:rsidRPr="00E35FC9" w:rsidRDefault="00DA0B34" w:rsidP="00DA0B34">
      <w:pPr>
        <w:pStyle w:val="af6"/>
        <w:numPr>
          <w:ilvl w:val="1"/>
          <w:numId w:val="28"/>
        </w:numPr>
        <w:rPr>
          <w:lang w:val="ru-RU"/>
        </w:rPr>
      </w:pPr>
      <w:r>
        <w:rPr>
          <w:lang w:val="ru-RU"/>
        </w:rPr>
        <w:t>Публикация статей</w:t>
      </w:r>
    </w:p>
    <w:p w14:paraId="6FEB0A01" w14:textId="77777777" w:rsidR="004561CD" w:rsidRPr="00E35FC9" w:rsidRDefault="004561CD" w:rsidP="008D7F52">
      <w:pPr>
        <w:rPr>
          <w:lang w:val="ru-RU"/>
        </w:rPr>
      </w:pPr>
    </w:p>
    <w:p w14:paraId="5A299E05" w14:textId="77777777" w:rsidR="0055747F" w:rsidRPr="00E35FC9" w:rsidRDefault="0055747F" w:rsidP="00C82C0C">
      <w:pPr>
        <w:pStyle w:val="2"/>
        <w:rPr>
          <w:lang w:val="ru-RU"/>
        </w:rPr>
      </w:pPr>
      <w:bookmarkStart w:id="5" w:name="_Toc221502632"/>
      <w:r w:rsidRPr="00E35FC9">
        <w:rPr>
          <w:lang w:val="ru-RU"/>
        </w:rPr>
        <w:t>Описание пользователей системы</w:t>
      </w:r>
      <w:bookmarkEnd w:id="5"/>
    </w:p>
    <w:p w14:paraId="09A008F3" w14:textId="77777777" w:rsidR="006D13C0" w:rsidRPr="00E35FC9" w:rsidRDefault="006D13C0" w:rsidP="00C82C0C">
      <w:pPr>
        <w:ind w:left="720"/>
        <w:rPr>
          <w:lang w:val="ru-RU"/>
        </w:rPr>
      </w:pPr>
    </w:p>
    <w:tbl>
      <w:tblPr>
        <w:tblStyle w:val="af5"/>
        <w:tblW w:w="0" w:type="auto"/>
        <w:jc w:val="center"/>
        <w:tblLook w:val="01E0" w:firstRow="1" w:lastRow="1" w:firstColumn="1" w:lastColumn="1" w:noHBand="0" w:noVBand="0"/>
      </w:tblPr>
      <w:tblGrid>
        <w:gridCol w:w="2835"/>
        <w:gridCol w:w="5245"/>
      </w:tblGrid>
      <w:tr w:rsidR="0055747F" w:rsidRPr="00E35FC9" w14:paraId="36775306" w14:textId="77777777" w:rsidTr="002E4109">
        <w:trPr>
          <w:jc w:val="center"/>
        </w:trPr>
        <w:tc>
          <w:tcPr>
            <w:tcW w:w="2835" w:type="dxa"/>
          </w:tcPr>
          <w:p w14:paraId="5B8411AA" w14:textId="77777777" w:rsidR="0055747F" w:rsidRPr="00E35FC9" w:rsidRDefault="0055747F" w:rsidP="00B73840">
            <w:pPr>
              <w:jc w:val="left"/>
              <w:rPr>
                <w:b/>
              </w:rPr>
            </w:pPr>
            <w:proofErr w:type="spellStart"/>
            <w:r w:rsidRPr="00E35FC9">
              <w:rPr>
                <w:b/>
              </w:rPr>
              <w:t>Наименование</w:t>
            </w:r>
            <w:proofErr w:type="spellEnd"/>
            <w:r w:rsidRPr="00E35FC9">
              <w:rPr>
                <w:b/>
              </w:rPr>
              <w:t xml:space="preserve"> </w:t>
            </w:r>
            <w:proofErr w:type="spellStart"/>
            <w:r w:rsidRPr="00E35FC9">
              <w:rPr>
                <w:b/>
              </w:rPr>
              <w:t>роли</w:t>
            </w:r>
            <w:proofErr w:type="spellEnd"/>
          </w:p>
        </w:tc>
        <w:tc>
          <w:tcPr>
            <w:tcW w:w="5245" w:type="dxa"/>
          </w:tcPr>
          <w:p w14:paraId="74A69A38" w14:textId="77777777" w:rsidR="0055747F" w:rsidRPr="00E35FC9" w:rsidRDefault="0055747F" w:rsidP="00C82C0C">
            <w:pPr>
              <w:rPr>
                <w:b/>
              </w:rPr>
            </w:pPr>
            <w:proofErr w:type="spellStart"/>
            <w:r w:rsidRPr="00E35FC9">
              <w:rPr>
                <w:b/>
              </w:rPr>
              <w:t>Перечень</w:t>
            </w:r>
            <w:proofErr w:type="spellEnd"/>
            <w:r w:rsidRPr="00E35FC9">
              <w:rPr>
                <w:b/>
              </w:rPr>
              <w:t xml:space="preserve"> </w:t>
            </w:r>
            <w:proofErr w:type="spellStart"/>
            <w:r w:rsidRPr="00E35FC9">
              <w:rPr>
                <w:b/>
              </w:rPr>
              <w:t>доступных</w:t>
            </w:r>
            <w:proofErr w:type="spellEnd"/>
            <w:r w:rsidRPr="00E35FC9">
              <w:rPr>
                <w:b/>
              </w:rPr>
              <w:t xml:space="preserve"> </w:t>
            </w:r>
            <w:proofErr w:type="spellStart"/>
            <w:r w:rsidRPr="00E35FC9">
              <w:rPr>
                <w:b/>
              </w:rPr>
              <w:t>функций</w:t>
            </w:r>
            <w:proofErr w:type="spellEnd"/>
          </w:p>
        </w:tc>
      </w:tr>
      <w:tr w:rsidR="0055747F" w:rsidRPr="00CB5131" w14:paraId="6C8092CD" w14:textId="77777777" w:rsidTr="002E4109">
        <w:trPr>
          <w:jc w:val="center"/>
        </w:trPr>
        <w:tc>
          <w:tcPr>
            <w:tcW w:w="2835" w:type="dxa"/>
          </w:tcPr>
          <w:p w14:paraId="1AB8F09D" w14:textId="77777777" w:rsidR="0055747F" w:rsidRPr="00E35FC9" w:rsidRDefault="00BE0314" w:rsidP="00B73840">
            <w:pPr>
              <w:jc w:val="left"/>
              <w:rPr>
                <w:lang w:val="ru-RU"/>
              </w:rPr>
            </w:pPr>
            <w:r w:rsidRPr="00E35FC9">
              <w:rPr>
                <w:lang w:val="ru-RU"/>
              </w:rPr>
              <w:t>Пользователь</w:t>
            </w:r>
          </w:p>
        </w:tc>
        <w:tc>
          <w:tcPr>
            <w:tcW w:w="5245" w:type="dxa"/>
          </w:tcPr>
          <w:p w14:paraId="43F36BEF" w14:textId="77777777" w:rsidR="008C1318" w:rsidRPr="00E35FC9" w:rsidRDefault="00BE0314" w:rsidP="008C1318">
            <w:pPr>
              <w:rPr>
                <w:lang w:val="ru-RU"/>
              </w:rPr>
            </w:pPr>
            <w:r w:rsidRPr="00E35FC9">
              <w:rPr>
                <w:lang w:val="ru-RU"/>
              </w:rPr>
              <w:t>Пользователь, обладающий правами на доступ к модулю</w:t>
            </w:r>
          </w:p>
        </w:tc>
      </w:tr>
      <w:tr w:rsidR="0055747F" w:rsidRPr="00E35FC9" w14:paraId="61B8F4A8" w14:textId="77777777" w:rsidTr="002E4109">
        <w:trPr>
          <w:jc w:val="center"/>
        </w:trPr>
        <w:tc>
          <w:tcPr>
            <w:tcW w:w="2835" w:type="dxa"/>
          </w:tcPr>
          <w:p w14:paraId="1B8CC0A8" w14:textId="3D1EE908" w:rsidR="0055747F" w:rsidRPr="00E35FC9" w:rsidRDefault="002D5512" w:rsidP="00B73840">
            <w:pPr>
              <w:jc w:val="left"/>
              <w:rPr>
                <w:lang w:val="ru-RU"/>
              </w:rPr>
            </w:pPr>
            <w:r w:rsidRPr="00E35FC9">
              <w:rPr>
                <w:lang w:val="ru-RU"/>
              </w:rPr>
              <w:t>Продавец</w:t>
            </w:r>
          </w:p>
        </w:tc>
        <w:tc>
          <w:tcPr>
            <w:tcW w:w="5245" w:type="dxa"/>
          </w:tcPr>
          <w:p w14:paraId="01C79C04" w14:textId="77777777" w:rsidR="008C1318" w:rsidRPr="00E35FC9" w:rsidRDefault="008C1318" w:rsidP="00E76D8D">
            <w:pPr>
              <w:rPr>
                <w:lang w:val="ru-RU"/>
              </w:rPr>
            </w:pPr>
          </w:p>
        </w:tc>
      </w:tr>
      <w:tr w:rsidR="0055747F" w:rsidRPr="00E35FC9" w14:paraId="5CE2A4FD" w14:textId="77777777" w:rsidTr="002E4109">
        <w:trPr>
          <w:jc w:val="center"/>
        </w:trPr>
        <w:tc>
          <w:tcPr>
            <w:tcW w:w="2835" w:type="dxa"/>
          </w:tcPr>
          <w:p w14:paraId="0F8EBB83" w14:textId="65DEB50A" w:rsidR="0055747F" w:rsidRPr="00E35FC9" w:rsidRDefault="002D5512" w:rsidP="00B73840">
            <w:pPr>
              <w:jc w:val="left"/>
              <w:rPr>
                <w:lang w:val="ru-RU"/>
              </w:rPr>
            </w:pPr>
            <w:r w:rsidRPr="00E35FC9">
              <w:rPr>
                <w:lang w:val="ru-RU"/>
              </w:rPr>
              <w:t>Питомник</w:t>
            </w:r>
          </w:p>
        </w:tc>
        <w:tc>
          <w:tcPr>
            <w:tcW w:w="5245" w:type="dxa"/>
          </w:tcPr>
          <w:p w14:paraId="71BC38F9" w14:textId="77777777" w:rsidR="0055747F" w:rsidRPr="00E35FC9" w:rsidRDefault="0055747F" w:rsidP="00810BF9">
            <w:pPr>
              <w:rPr>
                <w:lang w:val="ru-RU"/>
              </w:rPr>
            </w:pPr>
          </w:p>
        </w:tc>
      </w:tr>
      <w:tr w:rsidR="0055747F" w:rsidRPr="00E35FC9" w14:paraId="649B08E5" w14:textId="77777777" w:rsidTr="002E4109">
        <w:trPr>
          <w:jc w:val="center"/>
        </w:trPr>
        <w:tc>
          <w:tcPr>
            <w:tcW w:w="2835" w:type="dxa"/>
          </w:tcPr>
          <w:p w14:paraId="7DE0538D" w14:textId="2BD4385F" w:rsidR="0055747F" w:rsidRPr="00E35FC9" w:rsidRDefault="002D5512" w:rsidP="00B73840">
            <w:pPr>
              <w:jc w:val="left"/>
              <w:rPr>
                <w:lang w:val="ru-RU"/>
              </w:rPr>
            </w:pPr>
            <w:r w:rsidRPr="00E35FC9">
              <w:rPr>
                <w:lang w:val="ru-RU"/>
              </w:rPr>
              <w:t>Профессионал рынка</w:t>
            </w:r>
          </w:p>
        </w:tc>
        <w:tc>
          <w:tcPr>
            <w:tcW w:w="5245" w:type="dxa"/>
          </w:tcPr>
          <w:p w14:paraId="21F239AB" w14:textId="77777777" w:rsidR="0055747F" w:rsidRPr="00E35FC9" w:rsidRDefault="0055747F" w:rsidP="00C82C0C">
            <w:pPr>
              <w:rPr>
                <w:lang w:val="ru-RU"/>
              </w:rPr>
            </w:pPr>
          </w:p>
        </w:tc>
      </w:tr>
      <w:tr w:rsidR="00B73840" w:rsidRPr="00E35FC9" w14:paraId="3B382F66" w14:textId="77777777" w:rsidTr="002E4109">
        <w:trPr>
          <w:jc w:val="center"/>
        </w:trPr>
        <w:tc>
          <w:tcPr>
            <w:tcW w:w="2835" w:type="dxa"/>
          </w:tcPr>
          <w:p w14:paraId="2AB126BD" w14:textId="77777777" w:rsidR="00B73840" w:rsidRPr="00E35FC9" w:rsidRDefault="00B73840" w:rsidP="00B73840">
            <w:pPr>
              <w:jc w:val="left"/>
              <w:rPr>
                <w:lang w:val="ru-RU"/>
              </w:rPr>
            </w:pPr>
          </w:p>
        </w:tc>
        <w:tc>
          <w:tcPr>
            <w:tcW w:w="5245" w:type="dxa"/>
          </w:tcPr>
          <w:p w14:paraId="6927E990" w14:textId="77777777" w:rsidR="00B73840" w:rsidRPr="00E35FC9" w:rsidRDefault="00B73840" w:rsidP="00C82C0C">
            <w:pPr>
              <w:rPr>
                <w:lang w:val="ru-RU"/>
              </w:rPr>
            </w:pPr>
          </w:p>
        </w:tc>
      </w:tr>
    </w:tbl>
    <w:p w14:paraId="757F4015" w14:textId="77777777" w:rsidR="00282192" w:rsidRPr="00E35FC9" w:rsidRDefault="00F674B0" w:rsidP="00C82C0C">
      <w:pPr>
        <w:pStyle w:val="1"/>
      </w:pPr>
      <w:bookmarkStart w:id="6" w:name="_Toc221502633"/>
      <w:r w:rsidRPr="00E35FC9">
        <w:rPr>
          <w:lang w:val="ru-RU"/>
        </w:rPr>
        <w:t>Требования</w:t>
      </w:r>
      <w:bookmarkEnd w:id="6"/>
    </w:p>
    <w:p w14:paraId="11ED1676" w14:textId="7F6152A3" w:rsidR="00F241A8" w:rsidRPr="00E35FC9" w:rsidRDefault="00F241A8" w:rsidP="00C82C0C">
      <w:pPr>
        <w:pStyle w:val="2"/>
        <w:rPr>
          <w:lang w:val="ru-RU"/>
        </w:rPr>
      </w:pPr>
      <w:bookmarkStart w:id="7" w:name="_Toc221502634"/>
      <w:r w:rsidRPr="00E35FC9">
        <w:rPr>
          <w:lang w:val="ru-RU"/>
        </w:rPr>
        <w:t>Системные требования</w:t>
      </w:r>
      <w:bookmarkEnd w:id="7"/>
    </w:p>
    <w:p w14:paraId="4F836909" w14:textId="1AC5CC7E" w:rsidR="00F241A8" w:rsidRPr="00E35FC9" w:rsidRDefault="00F241A8" w:rsidP="00F241A8">
      <w:pPr>
        <w:ind w:firstLine="720"/>
        <w:rPr>
          <w:lang w:val="ru-RU"/>
        </w:rPr>
      </w:pPr>
      <w:r w:rsidRPr="00E35FC9">
        <w:rPr>
          <w:lang w:val="ru-RU"/>
        </w:rPr>
        <w:t xml:space="preserve">Портал должен быть реализован на языке </w:t>
      </w:r>
      <w:r w:rsidRPr="00E35FC9">
        <w:t>Ruby</w:t>
      </w:r>
      <w:r w:rsidRPr="00E35FC9">
        <w:rPr>
          <w:lang w:val="ru-RU"/>
        </w:rPr>
        <w:t xml:space="preserve"> с использованием </w:t>
      </w:r>
      <w:proofErr w:type="spellStart"/>
      <w:r w:rsidRPr="00E35FC9">
        <w:rPr>
          <w:lang w:val="ru-RU"/>
        </w:rPr>
        <w:t>фреймворка</w:t>
      </w:r>
      <w:proofErr w:type="spellEnd"/>
      <w:r w:rsidRPr="00E35FC9">
        <w:rPr>
          <w:lang w:val="ru-RU"/>
        </w:rPr>
        <w:t xml:space="preserve"> </w:t>
      </w:r>
      <w:r w:rsidRPr="00E35FC9">
        <w:t>Ruby</w:t>
      </w:r>
      <w:r w:rsidRPr="00E35FC9">
        <w:rPr>
          <w:lang w:val="ru-RU"/>
        </w:rPr>
        <w:t xml:space="preserve"> </w:t>
      </w:r>
      <w:r w:rsidRPr="00E35FC9">
        <w:t>on</w:t>
      </w:r>
      <w:r w:rsidRPr="00E35FC9">
        <w:rPr>
          <w:lang w:val="ru-RU"/>
        </w:rPr>
        <w:t xml:space="preserve"> </w:t>
      </w:r>
      <w:r w:rsidRPr="00E35FC9">
        <w:t>Rails</w:t>
      </w:r>
      <w:r w:rsidRPr="00E35FC9">
        <w:rPr>
          <w:lang w:val="ru-RU"/>
        </w:rPr>
        <w:t xml:space="preserve">, для реализации личного кабинета предпочтительно использовать </w:t>
      </w:r>
      <w:proofErr w:type="spellStart"/>
      <w:r w:rsidRPr="00E35FC9">
        <w:rPr>
          <w:lang w:val="ru-RU"/>
        </w:rPr>
        <w:t>фреймворк</w:t>
      </w:r>
      <w:proofErr w:type="spellEnd"/>
      <w:r w:rsidRPr="00E35FC9">
        <w:rPr>
          <w:lang w:val="ru-RU"/>
        </w:rPr>
        <w:t xml:space="preserve"> для </w:t>
      </w:r>
      <w:proofErr w:type="spellStart"/>
      <w:r w:rsidRPr="00E35FC9">
        <w:rPr>
          <w:lang w:val="ru-RU"/>
        </w:rPr>
        <w:t>прототипирования</w:t>
      </w:r>
      <w:proofErr w:type="spellEnd"/>
      <w:r w:rsidRPr="00E35FC9">
        <w:rPr>
          <w:lang w:val="ru-RU"/>
        </w:rPr>
        <w:t xml:space="preserve"> и создания адаптивных сайтов (</w:t>
      </w:r>
      <w:proofErr w:type="spellStart"/>
      <w:r w:rsidRPr="00D032BE">
        <w:rPr>
          <w:b/>
          <w:lang w:val="ru-RU"/>
        </w:rPr>
        <w:t>bootstrap</w:t>
      </w:r>
      <w:proofErr w:type="spellEnd"/>
      <w:r w:rsidRPr="00E35FC9">
        <w:rPr>
          <w:lang w:val="ru-RU"/>
        </w:rPr>
        <w:t xml:space="preserve">, </w:t>
      </w:r>
      <w:proofErr w:type="spellStart"/>
      <w:r w:rsidRPr="00E35FC9">
        <w:rPr>
          <w:lang w:val="ru-RU"/>
        </w:rPr>
        <w:t>zubr</w:t>
      </w:r>
      <w:proofErr w:type="spellEnd"/>
      <w:r w:rsidRPr="00E35FC9">
        <w:rPr>
          <w:lang w:val="ru-RU"/>
        </w:rPr>
        <w:t xml:space="preserve">  </w:t>
      </w:r>
      <w:proofErr w:type="spellStart"/>
      <w:r w:rsidRPr="00E35FC9">
        <w:rPr>
          <w:lang w:val="ru-RU"/>
        </w:rPr>
        <w:t>foundstion</w:t>
      </w:r>
      <w:proofErr w:type="spellEnd"/>
      <w:r w:rsidRPr="00E35FC9">
        <w:rPr>
          <w:lang w:val="ru-RU"/>
        </w:rPr>
        <w:t>)</w:t>
      </w:r>
      <w:r w:rsidR="004C24E0" w:rsidRPr="00E35FC9">
        <w:rPr>
          <w:lang w:val="ru-RU"/>
        </w:rPr>
        <w:t xml:space="preserve">. Портал должен поддерживать </w:t>
      </w:r>
      <w:proofErr w:type="spellStart"/>
      <w:r w:rsidR="004C24E0" w:rsidRPr="00E35FC9">
        <w:rPr>
          <w:lang w:val="ru-RU"/>
        </w:rPr>
        <w:t>шаблонизацию</w:t>
      </w:r>
      <w:proofErr w:type="spellEnd"/>
      <w:r w:rsidR="004C24E0" w:rsidRPr="00E35FC9">
        <w:rPr>
          <w:lang w:val="ru-RU"/>
        </w:rPr>
        <w:t>. Иметь API для взаимодействия с мобильной версией. Иметь адаптивный дизайн.</w:t>
      </w:r>
    </w:p>
    <w:p w14:paraId="6CBF3C9E" w14:textId="3ABFC6EC" w:rsidR="004C24E0" w:rsidRPr="00E35FC9" w:rsidRDefault="004C24E0" w:rsidP="004C24E0">
      <w:pPr>
        <w:pStyle w:val="3"/>
      </w:pPr>
      <w:bookmarkStart w:id="8" w:name="_Toc221502635"/>
      <w:proofErr w:type="spellStart"/>
      <w:r w:rsidRPr="00E35FC9">
        <w:t>Исходный</w:t>
      </w:r>
      <w:proofErr w:type="spellEnd"/>
      <w:r w:rsidRPr="00E35FC9">
        <w:t xml:space="preserve"> </w:t>
      </w:r>
      <w:proofErr w:type="spellStart"/>
      <w:r w:rsidRPr="00E35FC9">
        <w:t>код</w:t>
      </w:r>
      <w:bookmarkEnd w:id="8"/>
      <w:proofErr w:type="spellEnd"/>
    </w:p>
    <w:p w14:paraId="7F855FF9" w14:textId="130D1007" w:rsidR="004C24E0" w:rsidRPr="00E35FC9" w:rsidRDefault="004C24E0" w:rsidP="004C24E0">
      <w:pPr>
        <w:pStyle w:val="3"/>
      </w:pPr>
      <w:bookmarkStart w:id="9" w:name="_Toc221502636"/>
      <w:r w:rsidRPr="00E35FC9">
        <w:t>БД</w:t>
      </w:r>
      <w:bookmarkEnd w:id="9"/>
    </w:p>
    <w:p w14:paraId="6A3F2220" w14:textId="772C8D51" w:rsidR="004C24E0" w:rsidRPr="00E35FC9" w:rsidRDefault="004C24E0" w:rsidP="004C24E0">
      <w:pPr>
        <w:pStyle w:val="3"/>
        <w:rPr>
          <w:lang w:val="ru-RU"/>
        </w:rPr>
      </w:pPr>
      <w:bookmarkStart w:id="10" w:name="_Toc221502637"/>
      <w:proofErr w:type="spellStart"/>
      <w:r w:rsidRPr="00E35FC9">
        <w:t>Интерфейс</w:t>
      </w:r>
      <w:bookmarkEnd w:id="10"/>
      <w:proofErr w:type="spellEnd"/>
    </w:p>
    <w:p w14:paraId="1AE0D1EF" w14:textId="353250D9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Фильтры для поиска</w:t>
      </w:r>
    </w:p>
    <w:p w14:paraId="3DE27F16" w14:textId="0C097C14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Отображение на карте</w:t>
      </w:r>
    </w:p>
    <w:p w14:paraId="0D839576" w14:textId="229728A7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Привязка растений на фото</w:t>
      </w:r>
    </w:p>
    <w:p w14:paraId="3B7E2989" w14:textId="48CC7DBC" w:rsidR="00A224CB" w:rsidRPr="00E35FC9" w:rsidRDefault="00A224CB" w:rsidP="00A224CB">
      <w:pPr>
        <w:pStyle w:val="3"/>
        <w:rPr>
          <w:lang w:val="ru-RU"/>
        </w:rPr>
      </w:pPr>
      <w:bookmarkStart w:id="11" w:name="_Toc221502638"/>
      <w:r w:rsidRPr="00E35FC9">
        <w:rPr>
          <w:lang w:val="ru-RU"/>
        </w:rPr>
        <w:t>Общие компоненты</w:t>
      </w:r>
      <w:bookmarkEnd w:id="11"/>
    </w:p>
    <w:p w14:paraId="36A6119D" w14:textId="7DD7036B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Управление справочниками</w:t>
      </w:r>
    </w:p>
    <w:p w14:paraId="74D3D674" w14:textId="2DAFD38D" w:rsidR="00A224CB" w:rsidRPr="00E35FC9" w:rsidRDefault="00A224CB" w:rsidP="00A224CB">
      <w:pPr>
        <w:ind w:firstLine="720"/>
        <w:rPr>
          <w:lang w:val="ru-RU"/>
        </w:rPr>
      </w:pPr>
      <w:r w:rsidRPr="00E35FC9">
        <w:rPr>
          <w:lang w:val="ru-RU"/>
        </w:rPr>
        <w:t xml:space="preserve">Компонент предназначен для управления простыми (линейными и иерархическими) справочниками, в частности: различные группы характеристик растений. Для повторного многократного использования в разных модулях внутри </w:t>
      </w:r>
      <w:proofErr w:type="spellStart"/>
      <w:r w:rsidRPr="00E35FC9">
        <w:rPr>
          <w:lang w:val="ru-RU"/>
        </w:rPr>
        <w:t>админки</w:t>
      </w:r>
      <w:proofErr w:type="spellEnd"/>
      <w:r w:rsidRPr="00E35FC9">
        <w:rPr>
          <w:lang w:val="ru-RU"/>
        </w:rPr>
        <w:t>.</w:t>
      </w:r>
    </w:p>
    <w:p w14:paraId="1BFF56C0" w14:textId="5D3F3C87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Компонент для указания цен</w:t>
      </w:r>
    </w:p>
    <w:p w14:paraId="1D3D8C62" w14:textId="0F0A701A" w:rsidR="00A224CB" w:rsidRPr="00E35FC9" w:rsidRDefault="00A224CB" w:rsidP="00A224CB">
      <w:pPr>
        <w:ind w:left="720"/>
        <w:rPr>
          <w:lang w:val="ru-RU"/>
        </w:rPr>
      </w:pPr>
      <w:r w:rsidRPr="00E35FC9">
        <w:rPr>
          <w:lang w:val="ru-RU"/>
        </w:rPr>
        <w:t>Поддержка валют и автоматический пересчет</w:t>
      </w:r>
    </w:p>
    <w:p w14:paraId="0CA0C74C" w14:textId="4A828EBC" w:rsidR="00A224CB" w:rsidRPr="00E35FC9" w:rsidRDefault="00A224CB" w:rsidP="00A224CB">
      <w:pPr>
        <w:pStyle w:val="4"/>
        <w:rPr>
          <w:lang w:val="ru-RU"/>
        </w:rPr>
      </w:pPr>
      <w:r w:rsidRPr="00E35FC9">
        <w:rPr>
          <w:lang w:val="ru-RU"/>
        </w:rPr>
        <w:t>Компонент выбора растения</w:t>
      </w:r>
    </w:p>
    <w:p w14:paraId="06E2EBF3" w14:textId="32CEA409" w:rsidR="00A224CB" w:rsidRPr="00E35FC9" w:rsidRDefault="00A224CB" w:rsidP="00A224CB">
      <w:pPr>
        <w:ind w:left="720"/>
        <w:rPr>
          <w:lang w:val="ru-RU"/>
        </w:rPr>
      </w:pPr>
      <w:r w:rsidRPr="00E35FC9">
        <w:rPr>
          <w:lang w:val="ru-RU"/>
        </w:rPr>
        <w:t>Выбор растения из иерархии для привязки к любому элементу внутри системы: к фотографии, для указания цены, в фильтрах.</w:t>
      </w:r>
    </w:p>
    <w:p w14:paraId="3A082EA7" w14:textId="77777777" w:rsidR="00282192" w:rsidRPr="00E35FC9" w:rsidRDefault="00A401CE" w:rsidP="00C82C0C">
      <w:pPr>
        <w:pStyle w:val="2"/>
        <w:rPr>
          <w:lang w:val="ru-RU"/>
        </w:rPr>
      </w:pPr>
      <w:bookmarkStart w:id="12" w:name="_Toc221502639"/>
      <w:r w:rsidRPr="00E35FC9">
        <w:rPr>
          <w:lang w:val="ru-RU"/>
        </w:rPr>
        <w:t>Функциональные требования</w:t>
      </w:r>
      <w:bookmarkEnd w:id="12"/>
    </w:p>
    <w:p w14:paraId="3944C020" w14:textId="046215B5" w:rsidR="0063022A" w:rsidRPr="004C6C3C" w:rsidRDefault="0063022A" w:rsidP="00E476E6">
      <w:pPr>
        <w:pStyle w:val="3"/>
        <w:rPr>
          <w:highlight w:val="green"/>
          <w:lang w:val="ru-RU"/>
        </w:rPr>
      </w:pPr>
      <w:bookmarkStart w:id="13" w:name="_Toc221502640"/>
      <w:r w:rsidRPr="004C6C3C">
        <w:rPr>
          <w:highlight w:val="green"/>
          <w:lang w:val="ru-RU"/>
        </w:rPr>
        <w:t>Панель управление</w:t>
      </w:r>
    </w:p>
    <w:p w14:paraId="7D0A071D" w14:textId="1895CCA5" w:rsidR="00511147" w:rsidRPr="00BF4F5F" w:rsidRDefault="00BF4F5F" w:rsidP="00BF4F5F">
      <w:pPr>
        <w:ind w:firstLine="720"/>
        <w:rPr>
          <w:lang w:val="ru-RU"/>
        </w:rPr>
      </w:pPr>
      <w:r w:rsidRPr="00CB5131">
        <w:rPr>
          <w:lang w:val="ru-RU"/>
        </w:rPr>
        <w:t xml:space="preserve">Реализовать авторизацию для двух типов пользователей: с ролью “Администратор” и ролью “Участник”.  Пользователям с ролью “Участник” предоставляется доступ к ограниченному набору </w:t>
      </w:r>
      <w:r w:rsidR="00CA5189" w:rsidRPr="00CB5131">
        <w:rPr>
          <w:lang w:val="ru-RU"/>
        </w:rPr>
        <w:t>модулей</w:t>
      </w:r>
      <w:r w:rsidR="002A1195" w:rsidRPr="00CB5131">
        <w:rPr>
          <w:lang w:val="ru-RU"/>
        </w:rPr>
        <w:t>, задаваемый при помощи ролей.</w:t>
      </w:r>
    </w:p>
    <w:p w14:paraId="3F773E7F" w14:textId="33FA9856" w:rsidR="00E66742" w:rsidRPr="004C6C3C" w:rsidRDefault="00E66742" w:rsidP="00E66742">
      <w:pPr>
        <w:pStyle w:val="4"/>
        <w:rPr>
          <w:highlight w:val="green"/>
        </w:rPr>
      </w:pPr>
      <w:proofErr w:type="spellStart"/>
      <w:r w:rsidRPr="004C6C3C">
        <w:rPr>
          <w:highlight w:val="green"/>
        </w:rPr>
        <w:t>Авторизация</w:t>
      </w:r>
      <w:proofErr w:type="spellEnd"/>
      <w:r w:rsidRPr="004C6C3C">
        <w:rPr>
          <w:highlight w:val="green"/>
        </w:rPr>
        <w:t xml:space="preserve">, </w:t>
      </w:r>
      <w:proofErr w:type="spellStart"/>
      <w:r w:rsidRPr="004C6C3C">
        <w:rPr>
          <w:highlight w:val="green"/>
        </w:rPr>
        <w:t>управление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пользователями</w:t>
      </w:r>
      <w:proofErr w:type="spellEnd"/>
      <w:r w:rsidR="00BF4F5F" w:rsidRPr="004C6C3C">
        <w:rPr>
          <w:highlight w:val="green"/>
        </w:rPr>
        <w:t xml:space="preserve">, </w:t>
      </w:r>
      <w:proofErr w:type="spellStart"/>
      <w:r w:rsidR="00BF4F5F" w:rsidRPr="004C6C3C">
        <w:rPr>
          <w:highlight w:val="green"/>
        </w:rPr>
        <w:t>ролями</w:t>
      </w:r>
      <w:proofErr w:type="spellEnd"/>
    </w:p>
    <w:p w14:paraId="01123EA9" w14:textId="6413A3EB" w:rsidR="00BF4F5F" w:rsidRPr="001625D9" w:rsidRDefault="00BF4F5F" w:rsidP="00BF4F5F">
      <w:pPr>
        <w:ind w:firstLine="720"/>
        <w:rPr>
          <w:lang w:val="ru-RU"/>
        </w:rPr>
      </w:pPr>
      <w:r w:rsidRPr="00CB5131">
        <w:rPr>
          <w:lang w:val="ru-RU"/>
        </w:rPr>
        <w:t>Модуль должен позволять управлять пользователями</w:t>
      </w:r>
      <w:r w:rsidR="00CA5189" w:rsidRPr="00CB5131">
        <w:rPr>
          <w:lang w:val="ru-RU"/>
        </w:rPr>
        <w:t xml:space="preserve"> </w:t>
      </w:r>
      <w:r w:rsidRPr="00CB5131">
        <w:rPr>
          <w:lang w:val="ru-RU"/>
        </w:rPr>
        <w:t>(создание,</w:t>
      </w:r>
      <w:r w:rsidR="002A1195" w:rsidRPr="00CB5131">
        <w:rPr>
          <w:lang w:val="ru-RU"/>
        </w:rPr>
        <w:t xml:space="preserve"> </w:t>
      </w:r>
      <w:r w:rsidRPr="00CB5131">
        <w:rPr>
          <w:lang w:val="ru-RU"/>
        </w:rPr>
        <w:t>редактирование,</w:t>
      </w:r>
      <w:r w:rsidR="002A1195" w:rsidRPr="00CB5131">
        <w:rPr>
          <w:lang w:val="ru-RU"/>
        </w:rPr>
        <w:t xml:space="preserve"> </w:t>
      </w:r>
      <w:r w:rsidRPr="00CB5131">
        <w:rPr>
          <w:lang w:val="ru-RU"/>
        </w:rPr>
        <w:t>удаление), а также правами доступа в рамках панели администрирования с помощью системы ролей.</w:t>
      </w:r>
      <w:r w:rsidR="002A1195" w:rsidRPr="00CB5131">
        <w:rPr>
          <w:lang w:val="ru-RU"/>
        </w:rPr>
        <w:t xml:space="preserve"> </w:t>
      </w:r>
      <w:r w:rsidR="001625D9" w:rsidRPr="00CB5131">
        <w:rPr>
          <w:lang w:val="ru-RU"/>
        </w:rPr>
        <w:t xml:space="preserve"> </w:t>
      </w:r>
      <w:proofErr w:type="spellStart"/>
      <w:proofErr w:type="gramStart"/>
      <w:r w:rsidR="001625D9">
        <w:t>Необходима</w:t>
      </w:r>
      <w:proofErr w:type="spellEnd"/>
      <w:r w:rsidR="001625D9">
        <w:t xml:space="preserve"> </w:t>
      </w:r>
      <w:proofErr w:type="spellStart"/>
      <w:r w:rsidR="001625D9">
        <w:t>возможность</w:t>
      </w:r>
      <w:proofErr w:type="spellEnd"/>
      <w:r w:rsidR="001625D9">
        <w:t xml:space="preserve"> </w:t>
      </w:r>
      <w:proofErr w:type="spellStart"/>
      <w:r w:rsidR="001625D9">
        <w:t>задания</w:t>
      </w:r>
      <w:proofErr w:type="spellEnd"/>
      <w:r w:rsidR="001625D9">
        <w:t xml:space="preserve"> </w:t>
      </w:r>
      <w:proofErr w:type="spellStart"/>
      <w:r w:rsidR="001625D9">
        <w:t>произвольного</w:t>
      </w:r>
      <w:proofErr w:type="spellEnd"/>
      <w:r w:rsidR="001625D9">
        <w:t xml:space="preserve"> </w:t>
      </w:r>
      <w:proofErr w:type="spellStart"/>
      <w:r w:rsidR="001625D9">
        <w:t>набора</w:t>
      </w:r>
      <w:proofErr w:type="spellEnd"/>
      <w:r w:rsidR="001625D9">
        <w:t xml:space="preserve"> </w:t>
      </w:r>
      <w:proofErr w:type="spellStart"/>
      <w:r w:rsidR="001625D9">
        <w:t>прав</w:t>
      </w:r>
      <w:proofErr w:type="spellEnd"/>
      <w:r w:rsidR="001625D9">
        <w:t>.</w:t>
      </w:r>
      <w:proofErr w:type="gramEnd"/>
    </w:p>
    <w:p w14:paraId="435C6CB4" w14:textId="12661C0D" w:rsidR="00B45DE0" w:rsidRDefault="00B45DE0" w:rsidP="00E66742">
      <w:pPr>
        <w:pStyle w:val="4"/>
        <w:rPr>
          <w:lang w:val="ru-RU"/>
        </w:rPr>
      </w:pPr>
      <w:r>
        <w:rPr>
          <w:lang w:val="ru-RU"/>
        </w:rPr>
        <w:lastRenderedPageBreak/>
        <w:t>Управление справочниками</w:t>
      </w:r>
    </w:p>
    <w:p w14:paraId="4BC2FCB9" w14:textId="4EB0A557" w:rsidR="00B45DE0" w:rsidRDefault="00B45DE0" w:rsidP="00B45DE0">
      <w:pPr>
        <w:pStyle w:val="af6"/>
        <w:numPr>
          <w:ilvl w:val="0"/>
          <w:numId w:val="37"/>
        </w:numPr>
      </w:pPr>
      <w:proofErr w:type="spellStart"/>
      <w:r>
        <w:t>Страны</w:t>
      </w:r>
      <w:proofErr w:type="spellEnd"/>
    </w:p>
    <w:p w14:paraId="06282F71" w14:textId="1BE7667D" w:rsidR="00B45DE0" w:rsidRDefault="00B45DE0" w:rsidP="00B45DE0">
      <w:pPr>
        <w:pStyle w:val="af6"/>
        <w:numPr>
          <w:ilvl w:val="0"/>
          <w:numId w:val="37"/>
        </w:numPr>
      </w:pPr>
      <w:proofErr w:type="spellStart"/>
      <w:r>
        <w:t>Регионы</w:t>
      </w:r>
      <w:proofErr w:type="spellEnd"/>
    </w:p>
    <w:p w14:paraId="69C3E9A6" w14:textId="7C4C1B35" w:rsidR="00B45DE0" w:rsidRDefault="00B45DE0" w:rsidP="00B45DE0">
      <w:pPr>
        <w:pStyle w:val="af6"/>
        <w:numPr>
          <w:ilvl w:val="0"/>
          <w:numId w:val="37"/>
        </w:numPr>
      </w:pPr>
      <w:proofErr w:type="spellStart"/>
      <w:r>
        <w:t>Характеристики</w:t>
      </w:r>
      <w:proofErr w:type="spellEnd"/>
      <w:r>
        <w:t xml:space="preserve"> </w:t>
      </w:r>
      <w:proofErr w:type="spellStart"/>
      <w:r>
        <w:t>растений</w:t>
      </w:r>
      <w:proofErr w:type="spellEnd"/>
    </w:p>
    <w:p w14:paraId="42BF172F" w14:textId="722491CA" w:rsidR="00B45DE0" w:rsidRDefault="00B45DE0" w:rsidP="00B45DE0">
      <w:pPr>
        <w:pStyle w:val="af6"/>
        <w:numPr>
          <w:ilvl w:val="1"/>
          <w:numId w:val="37"/>
        </w:numPr>
      </w:pPr>
      <w:proofErr w:type="spellStart"/>
      <w:r>
        <w:t>Отношение</w:t>
      </w:r>
      <w:proofErr w:type="spellEnd"/>
      <w:r>
        <w:t xml:space="preserve"> к </w:t>
      </w:r>
      <w:proofErr w:type="spellStart"/>
      <w:r>
        <w:t>свету</w:t>
      </w:r>
      <w:proofErr w:type="spellEnd"/>
    </w:p>
    <w:p w14:paraId="0911277D" w14:textId="10B51DD3" w:rsidR="00B45DE0" w:rsidRDefault="00B45DE0" w:rsidP="00B45DE0">
      <w:pPr>
        <w:pStyle w:val="af6"/>
        <w:numPr>
          <w:ilvl w:val="1"/>
          <w:numId w:val="37"/>
        </w:numPr>
      </w:pPr>
      <w:proofErr w:type="spellStart"/>
      <w:r>
        <w:t>Отношение</w:t>
      </w:r>
      <w:proofErr w:type="spellEnd"/>
      <w:r>
        <w:t xml:space="preserve"> к </w:t>
      </w:r>
      <w:proofErr w:type="spellStart"/>
      <w:r>
        <w:t>влаге</w:t>
      </w:r>
      <w:proofErr w:type="spellEnd"/>
    </w:p>
    <w:p w14:paraId="3F0A7EF4" w14:textId="092A6DAD" w:rsidR="00B45DE0" w:rsidRDefault="00B45DE0" w:rsidP="00B45DE0">
      <w:pPr>
        <w:pStyle w:val="af6"/>
        <w:numPr>
          <w:ilvl w:val="1"/>
          <w:numId w:val="37"/>
        </w:numPr>
      </w:pPr>
      <w:proofErr w:type="spellStart"/>
      <w:r>
        <w:t>Зимовка</w:t>
      </w:r>
      <w:proofErr w:type="spellEnd"/>
    </w:p>
    <w:p w14:paraId="0F45F090" w14:textId="0D30E53D" w:rsidR="00B45DE0" w:rsidRDefault="00B45DE0" w:rsidP="00B45DE0">
      <w:pPr>
        <w:pStyle w:val="af6"/>
        <w:numPr>
          <w:ilvl w:val="1"/>
          <w:numId w:val="37"/>
        </w:numPr>
      </w:pPr>
      <w:proofErr w:type="spellStart"/>
      <w:r>
        <w:t>Почва</w:t>
      </w:r>
      <w:proofErr w:type="spellEnd"/>
    </w:p>
    <w:p w14:paraId="3BBE4384" w14:textId="27D7172C" w:rsidR="00B45DE0" w:rsidRDefault="00B45DE0" w:rsidP="00B45DE0">
      <w:pPr>
        <w:pStyle w:val="af6"/>
        <w:numPr>
          <w:ilvl w:val="1"/>
          <w:numId w:val="37"/>
        </w:numPr>
      </w:pPr>
      <w:proofErr w:type="spellStart"/>
      <w:r>
        <w:t>Срок</w:t>
      </w:r>
      <w:proofErr w:type="spellEnd"/>
      <w:r>
        <w:t xml:space="preserve"> </w:t>
      </w:r>
      <w:proofErr w:type="spellStart"/>
      <w:r>
        <w:t>цветения</w:t>
      </w:r>
      <w:proofErr w:type="spellEnd"/>
    </w:p>
    <w:p w14:paraId="17539371" w14:textId="77BDADBD" w:rsidR="00B45DE0" w:rsidRPr="00604D09" w:rsidRDefault="00B45DE0" w:rsidP="00B45DE0">
      <w:pPr>
        <w:pStyle w:val="af6"/>
        <w:numPr>
          <w:ilvl w:val="0"/>
          <w:numId w:val="37"/>
        </w:numPr>
      </w:pPr>
      <w:proofErr w:type="spellStart"/>
      <w:r>
        <w:t>Кондиции</w:t>
      </w:r>
      <w:proofErr w:type="spellEnd"/>
      <w:r>
        <w:t>/</w:t>
      </w:r>
      <w:r>
        <w:rPr>
          <w:lang w:val="ru-RU"/>
        </w:rPr>
        <w:t>размеры</w:t>
      </w:r>
    </w:p>
    <w:p w14:paraId="43FB6ADE" w14:textId="77777777" w:rsidR="00604D09" w:rsidRDefault="00604D09" w:rsidP="00604D09"/>
    <w:p w14:paraId="126B784F" w14:textId="77777777" w:rsidR="00604D09" w:rsidRPr="00B45DE0" w:rsidRDefault="00604D09" w:rsidP="00604D09"/>
    <w:p w14:paraId="7913EE89" w14:textId="3DE5ED2E" w:rsidR="00CA5189" w:rsidRPr="004C6C3C" w:rsidRDefault="00CA5189" w:rsidP="00E66742">
      <w:pPr>
        <w:pStyle w:val="4"/>
        <w:rPr>
          <w:highlight w:val="green"/>
          <w:lang w:val="ru-RU"/>
        </w:rPr>
      </w:pPr>
      <w:r w:rsidRPr="004C6C3C">
        <w:rPr>
          <w:highlight w:val="green"/>
          <w:lang w:val="ru-RU"/>
        </w:rPr>
        <w:t>Управление каталогом растений</w:t>
      </w:r>
    </w:p>
    <w:p w14:paraId="38C8BFE0" w14:textId="629B3C75" w:rsidR="00CA5189" w:rsidRDefault="0083508C" w:rsidP="00CA5189">
      <w:pPr>
        <w:rPr>
          <w:lang w:val="ru-RU"/>
        </w:rPr>
      </w:pPr>
      <w:r>
        <w:rPr>
          <w:lang w:val="ru-RU"/>
        </w:rPr>
        <w:t xml:space="preserve">Необходимо реализовать функции редактирования каталога. Каталог растений </w:t>
      </w:r>
      <w:proofErr w:type="spellStart"/>
      <w:r>
        <w:rPr>
          <w:lang w:val="ru-RU"/>
        </w:rPr>
        <w:t>имеит</w:t>
      </w:r>
      <w:proofErr w:type="spellEnd"/>
      <w:r>
        <w:rPr>
          <w:lang w:val="ru-RU"/>
        </w:rPr>
        <w:t xml:space="preserve"> иерархию:</w:t>
      </w:r>
    </w:p>
    <w:p w14:paraId="2184115F" w14:textId="63AE3407" w:rsidR="0083508C" w:rsidRDefault="006A434D" w:rsidP="006A434D">
      <w:pPr>
        <w:pStyle w:val="af6"/>
        <w:numPr>
          <w:ilvl w:val="0"/>
          <w:numId w:val="31"/>
        </w:numPr>
        <w:rPr>
          <w:lang w:val="ru-RU"/>
        </w:rPr>
      </w:pPr>
      <w:r w:rsidRPr="006A434D">
        <w:rPr>
          <w:lang w:val="ru-RU"/>
        </w:rPr>
        <w:t>Категория</w:t>
      </w:r>
    </w:p>
    <w:p w14:paraId="00595E17" w14:textId="604B518A" w:rsidR="006A434D" w:rsidRDefault="006A434D" w:rsidP="006A434D">
      <w:pPr>
        <w:pStyle w:val="af6"/>
        <w:numPr>
          <w:ilvl w:val="1"/>
          <w:numId w:val="31"/>
        </w:numPr>
        <w:rPr>
          <w:lang w:val="ru-RU"/>
        </w:rPr>
      </w:pPr>
      <w:r>
        <w:rPr>
          <w:lang w:val="ru-RU"/>
        </w:rPr>
        <w:t>Род</w:t>
      </w:r>
    </w:p>
    <w:p w14:paraId="448414BE" w14:textId="3CB8E4A6" w:rsidR="006A434D" w:rsidRDefault="006A434D" w:rsidP="006A434D">
      <w:pPr>
        <w:pStyle w:val="af6"/>
        <w:numPr>
          <w:ilvl w:val="2"/>
          <w:numId w:val="31"/>
        </w:numPr>
        <w:rPr>
          <w:lang w:val="ru-RU"/>
        </w:rPr>
      </w:pPr>
      <w:r>
        <w:rPr>
          <w:lang w:val="ru-RU"/>
        </w:rPr>
        <w:t>Вид</w:t>
      </w:r>
    </w:p>
    <w:p w14:paraId="69ECCE72" w14:textId="5A46BA18" w:rsidR="006A434D" w:rsidRDefault="006A434D" w:rsidP="006A434D">
      <w:pPr>
        <w:pStyle w:val="af6"/>
        <w:numPr>
          <w:ilvl w:val="3"/>
          <w:numId w:val="31"/>
        </w:numPr>
        <w:rPr>
          <w:lang w:val="ru-RU"/>
        </w:rPr>
      </w:pPr>
      <w:r>
        <w:rPr>
          <w:lang w:val="ru-RU"/>
        </w:rPr>
        <w:t>Сорт</w:t>
      </w:r>
    </w:p>
    <w:p w14:paraId="1C288A1A" w14:textId="759710A8" w:rsidR="006A434D" w:rsidRDefault="006A434D" w:rsidP="006A434D">
      <w:pPr>
        <w:rPr>
          <w:lang w:val="ru-RU"/>
        </w:rPr>
      </w:pPr>
      <w:r>
        <w:rPr>
          <w:lang w:val="ru-RU"/>
        </w:rPr>
        <w:t>Категории управляются отдельно. Категории могут иметь иерархию любого уровня вложенности.</w:t>
      </w:r>
    </w:p>
    <w:p w14:paraId="0C3630C4" w14:textId="22B200E2" w:rsidR="006A434D" w:rsidRDefault="006A434D" w:rsidP="006A434D">
      <w:pPr>
        <w:rPr>
          <w:lang w:val="ru-RU"/>
        </w:rPr>
      </w:pPr>
      <w:r>
        <w:rPr>
          <w:lang w:val="ru-RU"/>
        </w:rPr>
        <w:t>Свойства категории:</w:t>
      </w:r>
    </w:p>
    <w:p w14:paraId="15F99411" w14:textId="3784AEEE" w:rsidR="006A434D" w:rsidRDefault="006A434D" w:rsidP="006A434D">
      <w:pPr>
        <w:pStyle w:val="af6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Код</w:t>
      </w:r>
    </w:p>
    <w:p w14:paraId="3F66F358" w14:textId="6B92499D" w:rsidR="006A434D" w:rsidRDefault="006A434D" w:rsidP="006A434D">
      <w:pPr>
        <w:pStyle w:val="af6"/>
        <w:numPr>
          <w:ilvl w:val="0"/>
          <w:numId w:val="32"/>
        </w:numPr>
        <w:rPr>
          <w:lang w:val="ru-RU"/>
        </w:rPr>
      </w:pPr>
      <w:r>
        <w:rPr>
          <w:lang w:val="ru-RU"/>
        </w:rPr>
        <w:t>Код родительской категории</w:t>
      </w:r>
    </w:p>
    <w:p w14:paraId="03A6F7FF" w14:textId="0A8BC953" w:rsidR="006A434D" w:rsidRDefault="006A434D" w:rsidP="006A434D">
      <w:pPr>
        <w:pStyle w:val="af6"/>
        <w:numPr>
          <w:ilvl w:val="0"/>
          <w:numId w:val="32"/>
        </w:numPr>
        <w:rPr>
          <w:lang w:val="ru-RU"/>
        </w:rPr>
      </w:pPr>
      <w:r>
        <w:rPr>
          <w:lang w:val="ru-RU"/>
        </w:rPr>
        <w:t>Латинское название</w:t>
      </w:r>
    </w:p>
    <w:p w14:paraId="7837AA43" w14:textId="207BFBB7" w:rsidR="006A434D" w:rsidRDefault="006A434D" w:rsidP="006A434D">
      <w:pPr>
        <w:pStyle w:val="af6"/>
        <w:numPr>
          <w:ilvl w:val="0"/>
          <w:numId w:val="32"/>
        </w:numPr>
        <w:rPr>
          <w:lang w:val="ru-RU"/>
        </w:rPr>
      </w:pPr>
      <w:r>
        <w:rPr>
          <w:lang w:val="ru-RU"/>
        </w:rPr>
        <w:t>Русское название</w:t>
      </w:r>
    </w:p>
    <w:p w14:paraId="2FB727BB" w14:textId="3D9E0C50" w:rsidR="006A434D" w:rsidRDefault="006A434D" w:rsidP="006A434D">
      <w:pPr>
        <w:pStyle w:val="af6"/>
        <w:numPr>
          <w:ilvl w:val="0"/>
          <w:numId w:val="32"/>
        </w:numPr>
        <w:rPr>
          <w:lang w:val="ru-RU"/>
        </w:rPr>
      </w:pPr>
      <w:r>
        <w:rPr>
          <w:lang w:val="ru-RU"/>
        </w:rPr>
        <w:t>Описание</w:t>
      </w:r>
    </w:p>
    <w:p w14:paraId="4F745998" w14:textId="77777777" w:rsidR="006A434D" w:rsidRDefault="006A434D" w:rsidP="006A434D">
      <w:pPr>
        <w:rPr>
          <w:lang w:val="ru-RU"/>
        </w:rPr>
      </w:pPr>
    </w:p>
    <w:p w14:paraId="23A2CDFE" w14:textId="4D4C5C95" w:rsidR="006A434D" w:rsidRDefault="006A434D" w:rsidP="006A434D">
      <w:pPr>
        <w:rPr>
          <w:lang w:val="ru-RU"/>
        </w:rPr>
      </w:pPr>
      <w:r>
        <w:rPr>
          <w:lang w:val="ru-RU"/>
        </w:rPr>
        <w:t>Остальная часть каталога хранится в одной табл</w:t>
      </w:r>
      <w:r w:rsidR="002E1AE7">
        <w:rPr>
          <w:lang w:val="ru-RU"/>
        </w:rPr>
        <w:t>ице, также имеющей иерархическую структуру.</w:t>
      </w:r>
    </w:p>
    <w:p w14:paraId="63C9BC5E" w14:textId="63625DF4" w:rsidR="002E1AE7" w:rsidRDefault="002E1AE7" w:rsidP="006A434D">
      <w:pPr>
        <w:rPr>
          <w:lang w:val="ru-RU"/>
        </w:rPr>
      </w:pPr>
      <w:r>
        <w:rPr>
          <w:lang w:val="ru-RU"/>
        </w:rPr>
        <w:t>Свойства растения:</w:t>
      </w:r>
    </w:p>
    <w:p w14:paraId="05889254" w14:textId="5D658743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Код</w:t>
      </w:r>
    </w:p>
    <w:p w14:paraId="442F15D6" w14:textId="59FD90A0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Код родителя</w:t>
      </w:r>
    </w:p>
    <w:p w14:paraId="1B02EAFC" w14:textId="3A504C25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Тип(</w:t>
      </w:r>
      <w:proofErr w:type="spellStart"/>
      <w:r>
        <w:rPr>
          <w:lang w:val="ru-RU"/>
        </w:rPr>
        <w:t>род,вид,сорт</w:t>
      </w:r>
      <w:proofErr w:type="spellEnd"/>
      <w:r>
        <w:rPr>
          <w:lang w:val="ru-RU"/>
        </w:rPr>
        <w:t>)</w:t>
      </w:r>
    </w:p>
    <w:p w14:paraId="3585F897" w14:textId="2FCDBB17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Название русское</w:t>
      </w:r>
    </w:p>
    <w:p w14:paraId="6F9E87D4" w14:textId="49609B8C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Название латинское</w:t>
      </w:r>
    </w:p>
    <w:p w14:paraId="028F2A91" w14:textId="1A3C1D69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Описание</w:t>
      </w:r>
    </w:p>
    <w:p w14:paraId="0F40FD92" w14:textId="393EC7DC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Высота</w:t>
      </w:r>
    </w:p>
    <w:p w14:paraId="1D67FC17" w14:textId="0D2109F8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Ширина</w:t>
      </w:r>
    </w:p>
    <w:p w14:paraId="38862408" w14:textId="4FE78714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Крона</w:t>
      </w:r>
    </w:p>
    <w:p w14:paraId="47883860" w14:textId="2CED2375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Плоды</w:t>
      </w:r>
    </w:p>
    <w:p w14:paraId="0035D9B2" w14:textId="20761646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Листья</w:t>
      </w:r>
    </w:p>
    <w:p w14:paraId="6D414A54" w14:textId="6D670D03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Набор </w:t>
      </w:r>
      <w:proofErr w:type="spellStart"/>
      <w:r>
        <w:rPr>
          <w:lang w:val="ru-RU"/>
        </w:rPr>
        <w:t>допонительных</w:t>
      </w:r>
      <w:proofErr w:type="spellEnd"/>
      <w:r>
        <w:rPr>
          <w:lang w:val="ru-RU"/>
        </w:rPr>
        <w:t xml:space="preserve"> характеристик(отношение к воде, холоду, солнцу)</w:t>
      </w:r>
    </w:p>
    <w:p w14:paraId="256B106C" w14:textId="1B53B34F" w:rsidR="002E1AE7" w:rsidRDefault="002E1AE7" w:rsidP="002E1AE7">
      <w:pPr>
        <w:pStyle w:val="af6"/>
        <w:numPr>
          <w:ilvl w:val="0"/>
          <w:numId w:val="33"/>
        </w:numPr>
        <w:rPr>
          <w:lang w:val="ru-RU"/>
        </w:rPr>
      </w:pPr>
      <w:r>
        <w:rPr>
          <w:lang w:val="ru-RU"/>
        </w:rPr>
        <w:t>Фотографии</w:t>
      </w:r>
    </w:p>
    <w:p w14:paraId="1761BB1B" w14:textId="77777777" w:rsidR="002E1AE7" w:rsidRPr="002E1AE7" w:rsidRDefault="002E1AE7" w:rsidP="002E1AE7">
      <w:pPr>
        <w:rPr>
          <w:lang w:val="ru-RU"/>
        </w:rPr>
      </w:pPr>
    </w:p>
    <w:p w14:paraId="238B7867" w14:textId="005CE72A" w:rsidR="006A434D" w:rsidRDefault="006A0CDF" w:rsidP="006A434D">
      <w:pPr>
        <w:rPr>
          <w:lang w:val="ru-RU"/>
        </w:rPr>
      </w:pPr>
      <w:r>
        <w:rPr>
          <w:lang w:val="ru-RU"/>
        </w:rPr>
        <w:t>Необходимые функции:</w:t>
      </w:r>
    </w:p>
    <w:p w14:paraId="6D2D5D30" w14:textId="1999441C" w:rsidR="006A0CDF" w:rsidRDefault="006A0CDF" w:rsidP="006A0CDF">
      <w:pPr>
        <w:pStyle w:val="af6"/>
        <w:numPr>
          <w:ilvl w:val="0"/>
          <w:numId w:val="34"/>
        </w:numPr>
        <w:rPr>
          <w:lang w:val="ru-RU"/>
        </w:rPr>
      </w:pPr>
      <w:r>
        <w:rPr>
          <w:lang w:val="ru-RU"/>
        </w:rPr>
        <w:t>Быстрое создание иерархии растений</w:t>
      </w:r>
    </w:p>
    <w:p w14:paraId="0511DEB4" w14:textId="6BC50B63" w:rsidR="006A0CDF" w:rsidRDefault="006A0CDF" w:rsidP="006A0CDF">
      <w:pPr>
        <w:pStyle w:val="af6"/>
        <w:numPr>
          <w:ilvl w:val="0"/>
          <w:numId w:val="34"/>
        </w:numPr>
        <w:rPr>
          <w:lang w:val="ru-RU"/>
        </w:rPr>
      </w:pPr>
      <w:r>
        <w:rPr>
          <w:lang w:val="ru-RU"/>
        </w:rPr>
        <w:t>Быстрое добавление сортов</w:t>
      </w:r>
    </w:p>
    <w:p w14:paraId="0152B9F9" w14:textId="0D2E9D46" w:rsidR="006A0CDF" w:rsidRDefault="006A0CDF" w:rsidP="006A0CDF">
      <w:pPr>
        <w:pStyle w:val="af6"/>
        <w:numPr>
          <w:ilvl w:val="0"/>
          <w:numId w:val="34"/>
        </w:numPr>
        <w:rPr>
          <w:lang w:val="ru-RU"/>
        </w:rPr>
      </w:pPr>
      <w:r>
        <w:rPr>
          <w:lang w:val="ru-RU"/>
        </w:rPr>
        <w:t>Быстрое добавление неограниченного кол-ва фотографии</w:t>
      </w:r>
    </w:p>
    <w:p w14:paraId="50544811" w14:textId="6E22EDD7" w:rsidR="006A0CDF" w:rsidRPr="006A0CDF" w:rsidRDefault="006A0CDF" w:rsidP="006A0CDF">
      <w:pPr>
        <w:pStyle w:val="af6"/>
        <w:numPr>
          <w:ilvl w:val="0"/>
          <w:numId w:val="34"/>
        </w:numPr>
        <w:rPr>
          <w:lang w:val="ru-RU"/>
        </w:rPr>
      </w:pPr>
      <w:r>
        <w:rPr>
          <w:lang w:val="ru-RU"/>
        </w:rPr>
        <w:t>Фильтрация списка по роду</w:t>
      </w:r>
      <w:r w:rsidRPr="00CB5131">
        <w:rPr>
          <w:lang w:val="ru-RU"/>
        </w:rPr>
        <w:t>\виду\прочим параметрам</w:t>
      </w:r>
    </w:p>
    <w:p w14:paraId="4D0B561A" w14:textId="4F2A4D65" w:rsidR="006A0CDF" w:rsidRPr="006A0CDF" w:rsidRDefault="006A0CDF" w:rsidP="006A0CDF">
      <w:pPr>
        <w:pStyle w:val="af6"/>
        <w:numPr>
          <w:ilvl w:val="0"/>
          <w:numId w:val="34"/>
        </w:numPr>
        <w:rPr>
          <w:lang w:val="ru-RU"/>
        </w:rPr>
      </w:pPr>
      <w:r>
        <w:t>Inline</w:t>
      </w:r>
      <w:r w:rsidRPr="00CB5131">
        <w:rPr>
          <w:lang w:val="ru-RU"/>
        </w:rPr>
        <w:t xml:space="preserve">-создание и редактирование основных </w:t>
      </w:r>
      <w:proofErr w:type="gramStart"/>
      <w:r w:rsidR="008C636F" w:rsidRPr="00CB5131">
        <w:rPr>
          <w:lang w:val="ru-RU"/>
        </w:rPr>
        <w:t>свойств(</w:t>
      </w:r>
      <w:proofErr w:type="spellStart"/>
      <w:proofErr w:type="gramEnd"/>
      <w:r w:rsidR="008C636F" w:rsidRPr="00CB5131">
        <w:rPr>
          <w:lang w:val="ru-RU"/>
        </w:rPr>
        <w:t>род,вид,названия</w:t>
      </w:r>
      <w:proofErr w:type="spellEnd"/>
      <w:r w:rsidR="008C636F" w:rsidRPr="00CB5131">
        <w:rPr>
          <w:lang w:val="ru-RU"/>
        </w:rPr>
        <w:t>,…)</w:t>
      </w:r>
    </w:p>
    <w:p w14:paraId="24E7EAE5" w14:textId="3DA3002E" w:rsidR="008C636F" w:rsidRPr="004C6C3C" w:rsidRDefault="008C636F" w:rsidP="00E66742">
      <w:pPr>
        <w:pStyle w:val="4"/>
        <w:rPr>
          <w:highlight w:val="green"/>
          <w:lang w:val="ru-RU"/>
        </w:rPr>
      </w:pPr>
      <w:r w:rsidRPr="004C6C3C">
        <w:rPr>
          <w:highlight w:val="green"/>
          <w:lang w:val="ru-RU"/>
        </w:rPr>
        <w:lastRenderedPageBreak/>
        <w:t>Управление участниками рынка</w:t>
      </w:r>
    </w:p>
    <w:p w14:paraId="65AB35D9" w14:textId="7AE91A1B" w:rsidR="00676B69" w:rsidRPr="00CB5131" w:rsidRDefault="00676B69" w:rsidP="00676B69">
      <w:pPr>
        <w:ind w:firstLine="720"/>
        <w:rPr>
          <w:lang w:val="ru-RU"/>
        </w:rPr>
      </w:pPr>
      <w:r w:rsidRPr="00CB5131">
        <w:rPr>
          <w:lang w:val="ru-RU"/>
        </w:rPr>
        <w:t xml:space="preserve">Модуль должен позволять администратору просматривать и редактировать участников рынка (питомники или продавцы растений), а также </w:t>
      </w:r>
      <w:proofErr w:type="spellStart"/>
      <w:r w:rsidRPr="00CB5131">
        <w:rPr>
          <w:lang w:val="ru-RU"/>
        </w:rPr>
        <w:t>модерировать</w:t>
      </w:r>
      <w:proofErr w:type="spellEnd"/>
      <w:r w:rsidRPr="00CB5131">
        <w:rPr>
          <w:lang w:val="ru-RU"/>
        </w:rPr>
        <w:t xml:space="preserve"> самостоятельно зарегистрированных участников.</w:t>
      </w:r>
    </w:p>
    <w:p w14:paraId="6EBFC3E2" w14:textId="73897583" w:rsidR="00676B69" w:rsidRDefault="00676B69" w:rsidP="00676B69">
      <w:proofErr w:type="spellStart"/>
      <w:r>
        <w:t>Свойства</w:t>
      </w:r>
      <w:proofErr w:type="spellEnd"/>
      <w:r>
        <w:t xml:space="preserve"> </w:t>
      </w:r>
      <w:proofErr w:type="spellStart"/>
      <w:r>
        <w:t>компании-участника</w:t>
      </w:r>
      <w:proofErr w:type="spellEnd"/>
      <w:r>
        <w:t>:</w:t>
      </w:r>
    </w:p>
    <w:p w14:paraId="4DCAA3EC" w14:textId="3099C8D8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Название</w:t>
      </w:r>
      <w:proofErr w:type="spellEnd"/>
    </w:p>
    <w:p w14:paraId="7CDB8530" w14:textId="0C9175AF" w:rsidR="00B45DE0" w:rsidRDefault="00B45DE0" w:rsidP="00676B69">
      <w:pPr>
        <w:pStyle w:val="af6"/>
        <w:numPr>
          <w:ilvl w:val="0"/>
          <w:numId w:val="36"/>
        </w:numPr>
      </w:pPr>
      <w:proofErr w:type="spellStart"/>
      <w:r>
        <w:t>Регион</w:t>
      </w:r>
      <w:proofErr w:type="spellEnd"/>
    </w:p>
    <w:p w14:paraId="16BAE0D6" w14:textId="1006E324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Адрес</w:t>
      </w:r>
      <w:proofErr w:type="spellEnd"/>
    </w:p>
    <w:p w14:paraId="1A502778" w14:textId="6B57D2F2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Телефон</w:t>
      </w:r>
      <w:proofErr w:type="spellEnd"/>
      <w:r>
        <w:t xml:space="preserve"> (</w:t>
      </w:r>
      <w:proofErr w:type="spellStart"/>
      <w:r>
        <w:t>несколько</w:t>
      </w:r>
      <w:proofErr w:type="spellEnd"/>
      <w:r>
        <w:t>)</w:t>
      </w:r>
    </w:p>
    <w:p w14:paraId="7344868F" w14:textId="23447132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Сайт</w:t>
      </w:r>
      <w:proofErr w:type="spellEnd"/>
      <w:r>
        <w:t xml:space="preserve"> (</w:t>
      </w:r>
      <w:proofErr w:type="spellStart"/>
      <w:r>
        <w:t>несколько</w:t>
      </w:r>
      <w:proofErr w:type="spellEnd"/>
      <w:r>
        <w:t>)</w:t>
      </w:r>
    </w:p>
    <w:p w14:paraId="249576A3" w14:textId="246E671A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Адрес</w:t>
      </w:r>
      <w:proofErr w:type="spellEnd"/>
      <w:r>
        <w:t xml:space="preserve"> </w:t>
      </w:r>
      <w:proofErr w:type="spellStart"/>
      <w:r>
        <w:t>электронной</w:t>
      </w:r>
      <w:proofErr w:type="spellEnd"/>
      <w:r>
        <w:t xml:space="preserve"> </w:t>
      </w:r>
      <w:proofErr w:type="spellStart"/>
      <w:r>
        <w:t>почты</w:t>
      </w:r>
      <w:proofErr w:type="spellEnd"/>
    </w:p>
    <w:p w14:paraId="1AF78322" w14:textId="13B75891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Категория</w:t>
      </w:r>
      <w:proofErr w:type="spellEnd"/>
      <w:r>
        <w:t xml:space="preserve"> (</w:t>
      </w:r>
      <w:proofErr w:type="spellStart"/>
      <w:r>
        <w:t>производитель</w:t>
      </w:r>
      <w:proofErr w:type="gramStart"/>
      <w:r>
        <w:t>,продавец</w:t>
      </w:r>
      <w:proofErr w:type="spellEnd"/>
      <w:proofErr w:type="gramEnd"/>
      <w:r>
        <w:t>,…)</w:t>
      </w:r>
    </w:p>
    <w:p w14:paraId="1AA9B7C1" w14:textId="157AEDD0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Режим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14:paraId="7BCD7E80" w14:textId="2801FB0A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Описание</w:t>
      </w:r>
      <w:proofErr w:type="spellEnd"/>
    </w:p>
    <w:p w14:paraId="6F086421" w14:textId="14296BFC" w:rsidR="00676B69" w:rsidRDefault="00676B69" w:rsidP="00676B69">
      <w:pPr>
        <w:pStyle w:val="af6"/>
        <w:numPr>
          <w:ilvl w:val="0"/>
          <w:numId w:val="36"/>
        </w:numPr>
      </w:pPr>
      <w:proofErr w:type="spellStart"/>
      <w:r>
        <w:t>Краткая</w:t>
      </w:r>
      <w:proofErr w:type="spellEnd"/>
      <w:r>
        <w:t xml:space="preserve"> и </w:t>
      </w:r>
      <w:proofErr w:type="spellStart"/>
      <w:r>
        <w:t>расширенная</w:t>
      </w:r>
      <w:proofErr w:type="spellEnd"/>
      <w:r>
        <w:t xml:space="preserve"> </w:t>
      </w:r>
      <w:proofErr w:type="spellStart"/>
      <w:r>
        <w:t>информация</w:t>
      </w:r>
      <w:proofErr w:type="spellEnd"/>
    </w:p>
    <w:p w14:paraId="2FF63A5A" w14:textId="33972333" w:rsidR="00676B69" w:rsidRPr="00CB5131" w:rsidRDefault="00676B69" w:rsidP="00676B69">
      <w:pPr>
        <w:rPr>
          <w:lang w:val="ru-RU"/>
        </w:rPr>
      </w:pPr>
      <w:r w:rsidRPr="00CB5131">
        <w:rPr>
          <w:lang w:val="ru-RU"/>
        </w:rPr>
        <w:t>Должна быть возможность указать произвольное кол</w:t>
      </w:r>
      <w:r w:rsidR="00B45DE0" w:rsidRPr="00CB5131">
        <w:rPr>
          <w:lang w:val="ru-RU"/>
        </w:rPr>
        <w:t>-во координат</w:t>
      </w:r>
      <w:r w:rsidRPr="00CB5131">
        <w:rPr>
          <w:lang w:val="ru-RU"/>
        </w:rPr>
        <w:t xml:space="preserve"> с помощью скола с карты или вручную с указанием комментария к точке</w:t>
      </w:r>
      <w:r w:rsidR="00B45DE0" w:rsidRPr="00CB5131">
        <w:rPr>
          <w:lang w:val="ru-RU"/>
        </w:rPr>
        <w:t>.</w:t>
      </w:r>
    </w:p>
    <w:p w14:paraId="261CA29D" w14:textId="728D61E6" w:rsidR="00B45DE0" w:rsidRPr="00CB5131" w:rsidRDefault="00B45DE0" w:rsidP="00B45DE0">
      <w:pPr>
        <w:pStyle w:val="22"/>
        <w:rPr>
          <w:lang w:val="ru-RU"/>
        </w:rPr>
      </w:pPr>
      <w:r w:rsidRPr="00CB5131">
        <w:rPr>
          <w:lang w:val="ru-RU"/>
        </w:rPr>
        <w:t>Например: питомник или фирма-импортер может иметь несколько площадок или офисов.</w:t>
      </w:r>
    </w:p>
    <w:p w14:paraId="359F6005" w14:textId="0847FD17" w:rsidR="00B45DE0" w:rsidRPr="004C6C3C" w:rsidRDefault="00B45DE0" w:rsidP="00B45DE0">
      <w:pPr>
        <w:pStyle w:val="4"/>
        <w:rPr>
          <w:highlight w:val="green"/>
          <w:lang w:val="ru-RU"/>
        </w:rPr>
      </w:pPr>
      <w:r w:rsidRPr="004C6C3C">
        <w:rPr>
          <w:highlight w:val="green"/>
          <w:lang w:val="ru-RU"/>
        </w:rPr>
        <w:t>Управление ценами</w:t>
      </w:r>
      <w:r w:rsidR="00604D09" w:rsidRPr="004C6C3C">
        <w:rPr>
          <w:highlight w:val="green"/>
          <w:lang w:val="ru-RU"/>
        </w:rPr>
        <w:t xml:space="preserve"> и фото растений</w:t>
      </w:r>
    </w:p>
    <w:p w14:paraId="2C3E714D" w14:textId="5E4D861F" w:rsidR="00B45DE0" w:rsidRDefault="00B45DE0" w:rsidP="00B45DE0">
      <w:pPr>
        <w:rPr>
          <w:lang w:val="ru-RU"/>
        </w:rPr>
      </w:pPr>
      <w:r w:rsidRPr="00CB5131">
        <w:rPr>
          <w:lang w:val="ru-RU"/>
        </w:rPr>
        <w:t>Для каждого участника должна быть возможность выделить список предлагаемых растений с указанием стоимости. Для каждого растения может быть указано несколько цен в зависимости от размера/</w:t>
      </w:r>
      <w:r>
        <w:rPr>
          <w:lang w:val="ru-RU"/>
        </w:rPr>
        <w:t>кондиции.</w:t>
      </w:r>
    </w:p>
    <w:p w14:paraId="4CC5101B" w14:textId="373D4135" w:rsidR="00604D09" w:rsidRPr="00B45DE0" w:rsidRDefault="00604D09" w:rsidP="00B45DE0">
      <w:pPr>
        <w:rPr>
          <w:lang w:val="ru-RU"/>
        </w:rPr>
      </w:pPr>
      <w:r>
        <w:rPr>
          <w:lang w:val="ru-RU"/>
        </w:rPr>
        <w:t>Также участник рынка может прикрепить произвольное кол-во фотографий к растению, которое он предлагает.</w:t>
      </w:r>
    </w:p>
    <w:p w14:paraId="230A914F" w14:textId="170EE84E" w:rsidR="00E476E6" w:rsidRPr="00E35FC9" w:rsidRDefault="00E476E6" w:rsidP="00E66742">
      <w:pPr>
        <w:pStyle w:val="4"/>
        <w:rPr>
          <w:lang w:val="ru-RU"/>
        </w:rPr>
      </w:pPr>
      <w:r w:rsidRPr="00E35FC9">
        <w:rPr>
          <w:lang w:val="ru-RU"/>
        </w:rPr>
        <w:t>Управление контентом</w:t>
      </w:r>
      <w:bookmarkEnd w:id="13"/>
    </w:p>
    <w:p w14:paraId="7337CC2F" w14:textId="7AA37396" w:rsidR="00E476E6" w:rsidRPr="00E35FC9" w:rsidRDefault="00E476E6" w:rsidP="00E66742">
      <w:pPr>
        <w:ind w:firstLine="720"/>
        <w:rPr>
          <w:lang w:val="ru-RU"/>
        </w:rPr>
      </w:pPr>
      <w:r w:rsidRPr="00E35FC9">
        <w:rPr>
          <w:lang w:val="ru-RU"/>
        </w:rPr>
        <w:t>Необходимо интегрировать движок для управления контентом</w:t>
      </w:r>
      <w:r w:rsidR="00E66742">
        <w:rPr>
          <w:lang w:val="ru-RU"/>
        </w:rPr>
        <w:t xml:space="preserve"> для публикации статей.</w:t>
      </w:r>
    </w:p>
    <w:p w14:paraId="5C528D10" w14:textId="3C4FB08B" w:rsidR="00E66742" w:rsidRPr="004C6C3C" w:rsidRDefault="00E66742" w:rsidP="00E476E6">
      <w:pPr>
        <w:pStyle w:val="3"/>
        <w:rPr>
          <w:highlight w:val="green"/>
        </w:rPr>
      </w:pPr>
      <w:bookmarkStart w:id="14" w:name="_Toc221502641"/>
      <w:proofErr w:type="spellStart"/>
      <w:r w:rsidRPr="004C6C3C">
        <w:rPr>
          <w:highlight w:val="green"/>
        </w:rPr>
        <w:t>Cайт</w:t>
      </w:r>
      <w:proofErr w:type="spellEnd"/>
    </w:p>
    <w:p w14:paraId="05999893" w14:textId="7B2AEABE" w:rsidR="002A1195" w:rsidRPr="004C6C3C" w:rsidRDefault="002A1195" w:rsidP="00E66742">
      <w:pPr>
        <w:pStyle w:val="4"/>
        <w:rPr>
          <w:highlight w:val="green"/>
          <w:lang w:val="ru-RU"/>
        </w:rPr>
      </w:pPr>
      <w:proofErr w:type="spellStart"/>
      <w:r w:rsidRPr="004C6C3C">
        <w:rPr>
          <w:highlight w:val="green"/>
        </w:rPr>
        <w:t>Регистрация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новых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поль</w:t>
      </w:r>
      <w:r w:rsidR="000C0790" w:rsidRPr="004C6C3C">
        <w:rPr>
          <w:highlight w:val="green"/>
          <w:lang w:val="ru-RU"/>
        </w:rPr>
        <w:t>зователей</w:t>
      </w:r>
      <w:proofErr w:type="spellEnd"/>
    </w:p>
    <w:p w14:paraId="4064EED3" w14:textId="5350E866" w:rsidR="000C0790" w:rsidRPr="000C0790" w:rsidRDefault="000C0790" w:rsidP="00C80C79">
      <w:pPr>
        <w:ind w:firstLine="720"/>
        <w:rPr>
          <w:lang w:val="ru-RU"/>
        </w:rPr>
      </w:pPr>
      <w:r w:rsidRPr="00CB5131">
        <w:rPr>
          <w:lang w:val="ru-RU"/>
        </w:rPr>
        <w:t xml:space="preserve">Необходимо реализовать регистрацию двух типов пользователей: обычных и участников рынка. Для участников рынка </w:t>
      </w:r>
      <w:proofErr w:type="gramStart"/>
      <w:r w:rsidRPr="00CB5131">
        <w:rPr>
          <w:lang w:val="ru-RU"/>
        </w:rPr>
        <w:t>нужна</w:t>
      </w:r>
      <w:proofErr w:type="gramEnd"/>
      <w:r w:rsidRPr="00CB5131">
        <w:rPr>
          <w:lang w:val="ru-RU"/>
        </w:rPr>
        <w:t xml:space="preserve"> возможно при регистрации заполнить информацию о своей </w:t>
      </w:r>
      <w:proofErr w:type="spellStart"/>
      <w:r w:rsidRPr="00CB5131">
        <w:rPr>
          <w:lang w:val="ru-RU"/>
        </w:rPr>
        <w:t>компании</w:t>
      </w:r>
      <w:r w:rsidR="00C80C79" w:rsidRPr="00CB5131">
        <w:rPr>
          <w:lang w:val="ru-RU"/>
        </w:rPr>
        <w:t>и</w:t>
      </w:r>
      <w:proofErr w:type="spellEnd"/>
      <w:r w:rsidR="00C80C79" w:rsidRPr="00CB5131">
        <w:rPr>
          <w:lang w:val="ru-RU"/>
        </w:rPr>
        <w:t xml:space="preserve"> автоматически создавать карточку компании с отметкой о необходимости </w:t>
      </w:r>
      <w:proofErr w:type="spellStart"/>
      <w:r w:rsidR="00C80C79" w:rsidRPr="00CB5131">
        <w:rPr>
          <w:lang w:val="ru-RU"/>
        </w:rPr>
        <w:t>модерации</w:t>
      </w:r>
      <w:proofErr w:type="spellEnd"/>
      <w:r w:rsidR="00C80C79" w:rsidRPr="00CB5131">
        <w:rPr>
          <w:lang w:val="ru-RU"/>
        </w:rPr>
        <w:t xml:space="preserve">. </w:t>
      </w:r>
      <w:r w:rsidRPr="00CB5131">
        <w:rPr>
          <w:lang w:val="ru-RU"/>
        </w:rPr>
        <w:t xml:space="preserve">После подтверждения статуса участника пользователю становятся доступными </w:t>
      </w:r>
      <w:r w:rsidR="00C80C79" w:rsidRPr="00CB5131">
        <w:rPr>
          <w:lang w:val="ru-RU"/>
        </w:rPr>
        <w:t>новые возможности</w:t>
      </w:r>
      <w:proofErr w:type="gramStart"/>
      <w:r w:rsidR="00C80C79" w:rsidRPr="00CB5131">
        <w:rPr>
          <w:lang w:val="ru-RU"/>
        </w:rPr>
        <w:t xml:space="preserve"> :</w:t>
      </w:r>
      <w:proofErr w:type="gramEnd"/>
      <w:r w:rsidR="00C80C79" w:rsidRPr="00CB5131">
        <w:rPr>
          <w:lang w:val="ru-RU"/>
        </w:rPr>
        <w:t xml:space="preserve"> редактирование информации о компании, создание списка предлагаемых растений, указание цен, возможности экспорта.</w:t>
      </w:r>
    </w:p>
    <w:p w14:paraId="07C48F41" w14:textId="7FF687A0" w:rsidR="00E66742" w:rsidRPr="004C6C3C" w:rsidRDefault="00E66742" w:rsidP="00263B28">
      <w:pPr>
        <w:pStyle w:val="4"/>
        <w:rPr>
          <w:highlight w:val="green"/>
        </w:rPr>
      </w:pPr>
      <w:proofErr w:type="spellStart"/>
      <w:r w:rsidRPr="004C6C3C">
        <w:rPr>
          <w:highlight w:val="green"/>
        </w:rPr>
        <w:t>Каталог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растений</w:t>
      </w:r>
      <w:proofErr w:type="spellEnd"/>
    </w:p>
    <w:p w14:paraId="00791069" w14:textId="033BA1FD" w:rsidR="00E66742" w:rsidRPr="00CB5131" w:rsidRDefault="00263B28" w:rsidP="00263B28">
      <w:pPr>
        <w:ind w:firstLine="720"/>
        <w:rPr>
          <w:lang w:val="ru-RU"/>
        </w:rPr>
      </w:pPr>
      <w:r w:rsidRPr="00CB5131">
        <w:rPr>
          <w:lang w:val="ru-RU"/>
        </w:rPr>
        <w:t>Представляет собой строку поиска и таблицу результатов с постраничной навигацией. Поиск может осуществляться как в простом полнотекстовом виде, так и с помощью дополнительных критерие</w:t>
      </w:r>
      <w:proofErr w:type="gramStart"/>
      <w:r w:rsidRPr="00CB5131">
        <w:rPr>
          <w:lang w:val="ru-RU"/>
        </w:rPr>
        <w:t>в(</w:t>
      </w:r>
      <w:proofErr w:type="spellStart"/>
      <w:proofErr w:type="gramEnd"/>
      <w:r w:rsidRPr="00CB5131">
        <w:rPr>
          <w:lang w:val="ru-RU"/>
        </w:rPr>
        <w:t>род,вид,сорт</w:t>
      </w:r>
      <w:proofErr w:type="spellEnd"/>
      <w:r w:rsidRPr="00CB5131">
        <w:rPr>
          <w:lang w:val="ru-RU"/>
        </w:rPr>
        <w:t>, прочие параметры). Таблица результатов содержит изображение растения, название и минимальное описание. При нажатии на название происходит переход на страницу растени</w:t>
      </w:r>
      <w:r w:rsidR="00F26CBF" w:rsidRPr="00CB5131">
        <w:rPr>
          <w:lang w:val="ru-RU"/>
        </w:rPr>
        <w:t>я с более детальной информацией и фотографиями.</w:t>
      </w:r>
    </w:p>
    <w:p w14:paraId="21C2076E" w14:textId="5DBCB3D2" w:rsidR="00F26CBF" w:rsidRPr="00CB5131" w:rsidRDefault="00F26CBF" w:rsidP="00263B28">
      <w:pPr>
        <w:ind w:firstLine="720"/>
        <w:rPr>
          <w:lang w:val="ru-RU"/>
        </w:rPr>
      </w:pPr>
      <w:r w:rsidRPr="00CB5131">
        <w:rPr>
          <w:lang w:val="ru-RU"/>
        </w:rPr>
        <w:t>Необходимо реализовать возможность просмотра списка участников, предлагающих данное растение, в том числе на карте, а также сравнить цены.</w:t>
      </w:r>
    </w:p>
    <w:p w14:paraId="2B4B656B" w14:textId="529DE105" w:rsidR="00F26CBF" w:rsidRPr="00F26CBF" w:rsidRDefault="00F26CBF" w:rsidP="00263B28">
      <w:pPr>
        <w:ind w:firstLine="720"/>
        <w:rPr>
          <w:lang w:val="ru-RU"/>
        </w:rPr>
      </w:pPr>
      <w:r w:rsidRPr="00CB5131">
        <w:rPr>
          <w:lang w:val="ru-RU"/>
        </w:rPr>
        <w:t xml:space="preserve">Карточка растения – аналог карточки товара в </w:t>
      </w:r>
      <w:r>
        <w:t>market</w:t>
      </w:r>
      <w:r w:rsidRPr="00CB5131">
        <w:rPr>
          <w:lang w:val="ru-RU"/>
        </w:rPr>
        <w:t>.</w:t>
      </w:r>
      <w:proofErr w:type="spellStart"/>
      <w:r>
        <w:t>yandex</w:t>
      </w:r>
      <w:proofErr w:type="spellEnd"/>
      <w:r w:rsidRPr="00CB5131">
        <w:rPr>
          <w:lang w:val="ru-RU"/>
        </w:rPr>
        <w:t>.</w:t>
      </w:r>
      <w:proofErr w:type="spellStart"/>
      <w:r>
        <w:t>ru</w:t>
      </w:r>
      <w:proofErr w:type="spellEnd"/>
    </w:p>
    <w:p w14:paraId="67E3E43E" w14:textId="77777777" w:rsidR="00263B28" w:rsidRPr="00CB5131" w:rsidRDefault="00263B28" w:rsidP="00E66742">
      <w:pPr>
        <w:rPr>
          <w:lang w:val="ru-RU"/>
        </w:rPr>
      </w:pPr>
    </w:p>
    <w:p w14:paraId="00207A79" w14:textId="7AAB4C97" w:rsidR="004C6C3C" w:rsidRPr="004C6C3C" w:rsidRDefault="004C6C3C" w:rsidP="004C6C3C">
      <w:pPr>
        <w:pStyle w:val="5"/>
        <w:rPr>
          <w:highlight w:val="green"/>
        </w:rPr>
      </w:pPr>
      <w:proofErr w:type="spellStart"/>
      <w:r w:rsidRPr="004C6C3C">
        <w:rPr>
          <w:highlight w:val="green"/>
        </w:rPr>
        <w:t>Расширенный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поиск</w:t>
      </w:r>
      <w:proofErr w:type="spellEnd"/>
    </w:p>
    <w:p w14:paraId="7D468823" w14:textId="0AA56FF4" w:rsidR="00E66742" w:rsidRPr="004C6C3C" w:rsidRDefault="00E66742" w:rsidP="00E66742">
      <w:pPr>
        <w:pStyle w:val="4"/>
        <w:rPr>
          <w:highlight w:val="green"/>
        </w:rPr>
      </w:pPr>
      <w:proofErr w:type="spellStart"/>
      <w:r w:rsidRPr="004C6C3C">
        <w:rPr>
          <w:highlight w:val="green"/>
        </w:rPr>
        <w:lastRenderedPageBreak/>
        <w:t>Каталог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участников</w:t>
      </w:r>
      <w:proofErr w:type="spellEnd"/>
      <w:r w:rsidRPr="004C6C3C">
        <w:rPr>
          <w:highlight w:val="green"/>
        </w:rPr>
        <w:t xml:space="preserve"> </w:t>
      </w:r>
      <w:proofErr w:type="spellStart"/>
      <w:r w:rsidRPr="004C6C3C">
        <w:rPr>
          <w:highlight w:val="green"/>
        </w:rPr>
        <w:t>рынка</w:t>
      </w:r>
      <w:proofErr w:type="spellEnd"/>
    </w:p>
    <w:p w14:paraId="18A641EE" w14:textId="29E5B8CA" w:rsidR="004C6C3C" w:rsidRPr="00CB5131" w:rsidRDefault="004C6C3C" w:rsidP="004C6C3C">
      <w:pPr>
        <w:ind w:firstLine="720"/>
        <w:rPr>
          <w:lang w:val="ru-RU"/>
        </w:rPr>
      </w:pPr>
      <w:r w:rsidRPr="00CB5131">
        <w:rPr>
          <w:lang w:val="ru-RU"/>
        </w:rPr>
        <w:t>Список участников с возможностью просмотра на карте, фильтрации по параметра</w:t>
      </w:r>
      <w:proofErr w:type="gramStart"/>
      <w:r w:rsidRPr="00CB5131">
        <w:rPr>
          <w:lang w:val="ru-RU"/>
        </w:rPr>
        <w:t>м(</w:t>
      </w:r>
      <w:proofErr w:type="spellStart"/>
      <w:proofErr w:type="gramEnd"/>
      <w:r w:rsidRPr="00CB5131">
        <w:rPr>
          <w:lang w:val="ru-RU"/>
        </w:rPr>
        <w:t>регион,категория</w:t>
      </w:r>
      <w:proofErr w:type="spellEnd"/>
      <w:r w:rsidRPr="00CB5131">
        <w:rPr>
          <w:lang w:val="ru-RU"/>
        </w:rPr>
        <w:t>,…).</w:t>
      </w:r>
    </w:p>
    <w:p w14:paraId="677538BF" w14:textId="052013EA" w:rsidR="00E476E6" w:rsidRPr="00E35FC9" w:rsidRDefault="00E476E6" w:rsidP="00E476E6">
      <w:pPr>
        <w:pStyle w:val="3"/>
      </w:pPr>
      <w:r w:rsidRPr="00E35FC9">
        <w:t>API</w:t>
      </w:r>
      <w:bookmarkEnd w:id="14"/>
    </w:p>
    <w:p w14:paraId="74DAB35E" w14:textId="3AA8A7BD" w:rsidR="00E476E6" w:rsidRPr="00E35FC9" w:rsidRDefault="00E476E6" w:rsidP="00E476E6">
      <w:pPr>
        <w:ind w:firstLine="720"/>
        <w:rPr>
          <w:lang w:val="ru-RU"/>
        </w:rPr>
      </w:pPr>
      <w:r w:rsidRPr="00E35FC9">
        <w:rPr>
          <w:lang w:val="ru-RU"/>
        </w:rPr>
        <w:t>Нужно для общения с мобильным приложением и возможно для использования участниками рынка на своих ресурсах.</w:t>
      </w:r>
    </w:p>
    <w:p w14:paraId="6F70A5B4" w14:textId="27A5EBCC" w:rsidR="00F842B6" w:rsidRDefault="00F842B6" w:rsidP="00F842B6">
      <w:pPr>
        <w:pStyle w:val="1"/>
      </w:pPr>
      <w:bookmarkStart w:id="15" w:name="_Toc221502643"/>
      <w:r w:rsidRPr="00E35FC9">
        <w:rPr>
          <w:lang w:val="ru-RU"/>
        </w:rPr>
        <w:t>План версий</w:t>
      </w:r>
      <w:bookmarkStart w:id="16" w:name="_GoBack"/>
      <w:bookmarkEnd w:id="15"/>
      <w:bookmarkEnd w:id="16"/>
    </w:p>
    <w:p w14:paraId="1D0CFD57" w14:textId="67526D10" w:rsidR="00394C8A" w:rsidRDefault="00394C8A" w:rsidP="00394C8A">
      <w:pPr>
        <w:pStyle w:val="2"/>
        <w:rPr>
          <w:highlight w:val="green"/>
          <w:lang w:val="ru-RU"/>
        </w:rPr>
      </w:pPr>
      <w:bookmarkStart w:id="17" w:name="_Toc221502644"/>
      <w:r w:rsidRPr="004C6C3C">
        <w:rPr>
          <w:highlight w:val="green"/>
          <w:lang w:val="ru-RU"/>
        </w:rPr>
        <w:t>Версия 1.0</w:t>
      </w:r>
      <w:bookmarkEnd w:id="17"/>
      <w:r w:rsidR="0051122D">
        <w:rPr>
          <w:highlight w:val="green"/>
          <w:lang w:val="ru-RU"/>
        </w:rPr>
        <w:t xml:space="preserve"> [</w:t>
      </w:r>
      <w:proofErr w:type="spellStart"/>
      <w:r w:rsidR="0051122D">
        <w:rPr>
          <w:highlight w:val="green"/>
          <w:lang w:val="ru-RU"/>
        </w:rPr>
        <w:t>green</w:t>
      </w:r>
      <w:proofErr w:type="spellEnd"/>
      <w:r w:rsidR="0051122D">
        <w:rPr>
          <w:highlight w:val="green"/>
          <w:lang w:val="ru-RU"/>
        </w:rPr>
        <w:t>]</w:t>
      </w:r>
    </w:p>
    <w:p w14:paraId="6E266830" w14:textId="0FBC6B69" w:rsidR="0051122D" w:rsidRPr="00CB5131" w:rsidRDefault="0051122D" w:rsidP="0051122D">
      <w:pPr>
        <w:rPr>
          <w:lang w:val="ru-RU"/>
        </w:rPr>
      </w:pPr>
      <w:r w:rsidRPr="00CB5131">
        <w:rPr>
          <w:lang w:val="ru-RU"/>
        </w:rPr>
        <w:t>Необходимая минимальная функциональность (по тексту задания отмечены зеленым):</w:t>
      </w:r>
    </w:p>
    <w:p w14:paraId="4A715331" w14:textId="36EA2634" w:rsidR="0051122D" w:rsidRDefault="0051122D" w:rsidP="0051122D">
      <w:pPr>
        <w:pStyle w:val="af6"/>
        <w:numPr>
          <w:ilvl w:val="0"/>
          <w:numId w:val="38"/>
        </w:numPr>
      </w:pPr>
      <w:proofErr w:type="spellStart"/>
      <w:r>
        <w:t>Сайт</w:t>
      </w:r>
      <w:proofErr w:type="spellEnd"/>
    </w:p>
    <w:p w14:paraId="3295C66E" w14:textId="581FBF05" w:rsidR="0051122D" w:rsidRDefault="0051122D" w:rsidP="0051122D">
      <w:pPr>
        <w:pStyle w:val="af6"/>
        <w:numPr>
          <w:ilvl w:val="1"/>
          <w:numId w:val="38"/>
        </w:numPr>
      </w:pP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3DDF5ED3" w14:textId="3D458A30" w:rsidR="00350AE3" w:rsidRPr="00CB5131" w:rsidRDefault="00350AE3" w:rsidP="0051122D">
      <w:pPr>
        <w:pStyle w:val="af6"/>
        <w:numPr>
          <w:ilvl w:val="1"/>
          <w:numId w:val="38"/>
        </w:numPr>
        <w:rPr>
          <w:lang w:val="ru-RU"/>
        </w:rPr>
      </w:pPr>
      <w:r w:rsidRPr="00CB5131">
        <w:rPr>
          <w:lang w:val="ru-RU"/>
        </w:rPr>
        <w:t xml:space="preserve">Авторизация в том числе через </w:t>
      </w:r>
      <w:proofErr w:type="spellStart"/>
      <w:r w:rsidRPr="00CB5131">
        <w:rPr>
          <w:lang w:val="ru-RU"/>
        </w:rPr>
        <w:t>соц</w:t>
      </w:r>
      <w:proofErr w:type="gramStart"/>
      <w:r w:rsidRPr="00CB5131">
        <w:rPr>
          <w:lang w:val="ru-RU"/>
        </w:rPr>
        <w:t>.с</w:t>
      </w:r>
      <w:proofErr w:type="gramEnd"/>
      <w:r w:rsidRPr="00CB5131">
        <w:rPr>
          <w:lang w:val="ru-RU"/>
        </w:rPr>
        <w:t>ети</w:t>
      </w:r>
      <w:proofErr w:type="spellEnd"/>
    </w:p>
    <w:p w14:paraId="4FC8743A" w14:textId="6E82CE35" w:rsidR="0051122D" w:rsidRPr="00CB5131" w:rsidRDefault="0051122D" w:rsidP="0051122D">
      <w:pPr>
        <w:pStyle w:val="af6"/>
        <w:numPr>
          <w:ilvl w:val="1"/>
          <w:numId w:val="38"/>
        </w:numPr>
        <w:rPr>
          <w:lang w:val="ru-RU"/>
        </w:rPr>
      </w:pPr>
      <w:r w:rsidRPr="00CB5131">
        <w:rPr>
          <w:lang w:val="ru-RU"/>
        </w:rPr>
        <w:t>Каталог растений с фильтром и картой</w:t>
      </w:r>
    </w:p>
    <w:p w14:paraId="54EFF683" w14:textId="2B2DA7FD" w:rsidR="0051122D" w:rsidRPr="00CB5131" w:rsidRDefault="0051122D" w:rsidP="0051122D">
      <w:pPr>
        <w:pStyle w:val="af6"/>
        <w:numPr>
          <w:ilvl w:val="1"/>
          <w:numId w:val="38"/>
        </w:numPr>
        <w:rPr>
          <w:lang w:val="ru-RU"/>
        </w:rPr>
      </w:pPr>
      <w:r w:rsidRPr="00CB5131">
        <w:rPr>
          <w:lang w:val="ru-RU"/>
        </w:rPr>
        <w:t>Каталог участников с фильтром и картой</w:t>
      </w:r>
    </w:p>
    <w:p w14:paraId="2A9409BF" w14:textId="58675D9D" w:rsidR="0051122D" w:rsidRDefault="0051122D" w:rsidP="0051122D">
      <w:pPr>
        <w:pStyle w:val="af6"/>
        <w:numPr>
          <w:ilvl w:val="1"/>
          <w:numId w:val="38"/>
        </w:numPr>
      </w:pPr>
      <w:proofErr w:type="spellStart"/>
      <w:r>
        <w:t>Сравнение</w:t>
      </w:r>
      <w:proofErr w:type="spellEnd"/>
      <w:r>
        <w:t xml:space="preserve"> </w:t>
      </w:r>
      <w:proofErr w:type="spellStart"/>
      <w:r>
        <w:t>цен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растение</w:t>
      </w:r>
      <w:proofErr w:type="spellEnd"/>
    </w:p>
    <w:p w14:paraId="36CFAE88" w14:textId="7A989AFB" w:rsidR="0051122D" w:rsidRDefault="0051122D" w:rsidP="0051122D">
      <w:pPr>
        <w:pStyle w:val="af6"/>
        <w:numPr>
          <w:ilvl w:val="1"/>
          <w:numId w:val="38"/>
        </w:numPr>
      </w:pPr>
      <w:proofErr w:type="spellStart"/>
      <w:r>
        <w:t>Просмотр</w:t>
      </w:r>
      <w:proofErr w:type="spellEnd"/>
      <w:r>
        <w:t xml:space="preserve"> </w:t>
      </w:r>
      <w:proofErr w:type="spellStart"/>
      <w:r>
        <w:t>фото</w:t>
      </w:r>
      <w:proofErr w:type="spellEnd"/>
    </w:p>
    <w:p w14:paraId="107F3172" w14:textId="521BB19B" w:rsidR="0051122D" w:rsidRDefault="0051122D" w:rsidP="0051122D">
      <w:pPr>
        <w:pStyle w:val="af6"/>
        <w:numPr>
          <w:ilvl w:val="0"/>
          <w:numId w:val="38"/>
        </w:numPr>
      </w:pPr>
      <w:proofErr w:type="spellStart"/>
      <w:r>
        <w:t>Панель</w:t>
      </w:r>
      <w:proofErr w:type="spellEnd"/>
      <w:r>
        <w:t xml:space="preserve"> </w:t>
      </w:r>
      <w:proofErr w:type="spellStart"/>
      <w:r>
        <w:t>администрирования</w:t>
      </w:r>
      <w:proofErr w:type="spellEnd"/>
    </w:p>
    <w:p w14:paraId="4B7E94B5" w14:textId="3ECEDAA8" w:rsidR="0051122D" w:rsidRDefault="0051122D" w:rsidP="0051122D">
      <w:pPr>
        <w:pStyle w:val="af6"/>
        <w:numPr>
          <w:ilvl w:val="1"/>
          <w:numId w:val="38"/>
        </w:numPr>
      </w:pPr>
      <w:proofErr w:type="spellStart"/>
      <w:r>
        <w:t>Авторизация</w:t>
      </w:r>
      <w:proofErr w:type="spellEnd"/>
      <w:r w:rsidR="00350AE3">
        <w:t xml:space="preserve"> </w:t>
      </w:r>
      <w:proofErr w:type="spellStart"/>
      <w:r w:rsidR="00350AE3">
        <w:t>для</w:t>
      </w:r>
      <w:proofErr w:type="spellEnd"/>
      <w:r w:rsidR="00350AE3">
        <w:t xml:space="preserve"> </w:t>
      </w:r>
      <w:proofErr w:type="spellStart"/>
      <w:r w:rsidR="00350AE3">
        <w:t>двух</w:t>
      </w:r>
      <w:proofErr w:type="spellEnd"/>
      <w:r w:rsidR="00350AE3">
        <w:t xml:space="preserve"> </w:t>
      </w:r>
      <w:proofErr w:type="spellStart"/>
      <w:r w:rsidR="00350AE3">
        <w:t>типов</w:t>
      </w:r>
      <w:proofErr w:type="spellEnd"/>
      <w:r w:rsidR="00350AE3">
        <w:t xml:space="preserve"> </w:t>
      </w:r>
      <w:proofErr w:type="spellStart"/>
      <w:r w:rsidR="00350AE3">
        <w:t>пользователей</w:t>
      </w:r>
      <w:proofErr w:type="spellEnd"/>
    </w:p>
    <w:p w14:paraId="0B795696" w14:textId="6CBBA4C0" w:rsidR="0051122D" w:rsidRPr="00CB5131" w:rsidRDefault="0051122D" w:rsidP="0051122D">
      <w:pPr>
        <w:pStyle w:val="af6"/>
        <w:numPr>
          <w:ilvl w:val="1"/>
          <w:numId w:val="38"/>
        </w:numPr>
        <w:rPr>
          <w:lang w:val="ru-RU"/>
        </w:rPr>
      </w:pPr>
      <w:r w:rsidRPr="00CB5131">
        <w:rPr>
          <w:lang w:val="ru-RU"/>
        </w:rPr>
        <w:t>Управление правами доступа, пользователями и ролями</w:t>
      </w:r>
    </w:p>
    <w:p w14:paraId="716C8F20" w14:textId="57537131" w:rsidR="0051122D" w:rsidRDefault="0051122D" w:rsidP="0051122D">
      <w:pPr>
        <w:pStyle w:val="af6"/>
        <w:numPr>
          <w:ilvl w:val="1"/>
          <w:numId w:val="38"/>
        </w:numPr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каталогом</w:t>
      </w:r>
      <w:proofErr w:type="spellEnd"/>
    </w:p>
    <w:p w14:paraId="59BD8991" w14:textId="6BC2FEF6" w:rsidR="0051122D" w:rsidRDefault="0051122D" w:rsidP="0051122D">
      <w:pPr>
        <w:pStyle w:val="af6"/>
        <w:numPr>
          <w:ilvl w:val="2"/>
          <w:numId w:val="38"/>
        </w:numPr>
      </w:pPr>
      <w:proofErr w:type="spellStart"/>
      <w:r>
        <w:t>Категории</w:t>
      </w:r>
      <w:proofErr w:type="spellEnd"/>
    </w:p>
    <w:p w14:paraId="372A45C2" w14:textId="756E5810" w:rsidR="0051122D" w:rsidRDefault="0051122D" w:rsidP="0051122D">
      <w:pPr>
        <w:pStyle w:val="af6"/>
        <w:numPr>
          <w:ilvl w:val="2"/>
          <w:numId w:val="38"/>
        </w:numPr>
      </w:pPr>
      <w:proofErr w:type="spellStart"/>
      <w:r>
        <w:t>Иерархия</w:t>
      </w:r>
      <w:proofErr w:type="spellEnd"/>
      <w:r>
        <w:t xml:space="preserve"> </w:t>
      </w:r>
      <w:proofErr w:type="spellStart"/>
      <w:r>
        <w:t>растений</w:t>
      </w:r>
      <w:proofErr w:type="spellEnd"/>
      <w:r>
        <w:t xml:space="preserve"> с </w:t>
      </w:r>
      <w:proofErr w:type="spellStart"/>
      <w:r>
        <w:t>фото</w:t>
      </w:r>
      <w:proofErr w:type="spellEnd"/>
    </w:p>
    <w:p w14:paraId="32BC1B41" w14:textId="49BF1A60" w:rsidR="0051122D" w:rsidRDefault="00350AE3" w:rsidP="00350AE3">
      <w:pPr>
        <w:pStyle w:val="af6"/>
        <w:numPr>
          <w:ilvl w:val="1"/>
          <w:numId w:val="38"/>
        </w:numPr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участниками</w:t>
      </w:r>
      <w:proofErr w:type="spellEnd"/>
    </w:p>
    <w:p w14:paraId="4363A3C6" w14:textId="1CE58C44" w:rsidR="00350AE3" w:rsidRDefault="00350AE3" w:rsidP="00350AE3">
      <w:pPr>
        <w:pStyle w:val="af6"/>
        <w:numPr>
          <w:ilvl w:val="2"/>
          <w:numId w:val="38"/>
        </w:numPr>
      </w:pPr>
      <w:proofErr w:type="spellStart"/>
      <w:r>
        <w:t>Редактирование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14:paraId="2E7F1B82" w14:textId="150D8F4D" w:rsidR="00350AE3" w:rsidRDefault="00350AE3" w:rsidP="00350AE3">
      <w:pPr>
        <w:pStyle w:val="af6"/>
        <w:numPr>
          <w:ilvl w:val="2"/>
          <w:numId w:val="38"/>
        </w:numPr>
      </w:pPr>
      <w:proofErr w:type="spellStart"/>
      <w:r>
        <w:t>Модерация</w:t>
      </w:r>
      <w:proofErr w:type="spellEnd"/>
      <w:r>
        <w:t xml:space="preserve"> </w:t>
      </w:r>
      <w:proofErr w:type="spellStart"/>
      <w:r>
        <w:t>зарегистрированных</w:t>
      </w:r>
      <w:proofErr w:type="spellEnd"/>
    </w:p>
    <w:p w14:paraId="3FF0D44E" w14:textId="4A239B91" w:rsidR="00350AE3" w:rsidRDefault="00350AE3" w:rsidP="00350AE3">
      <w:pPr>
        <w:pStyle w:val="af6"/>
        <w:numPr>
          <w:ilvl w:val="2"/>
          <w:numId w:val="38"/>
        </w:numPr>
      </w:pPr>
      <w:proofErr w:type="spellStart"/>
      <w:r>
        <w:t>Создание</w:t>
      </w:r>
      <w:proofErr w:type="spellEnd"/>
      <w:r>
        <w:t xml:space="preserve"> </w:t>
      </w:r>
      <w:proofErr w:type="spellStart"/>
      <w:r>
        <w:t>списков</w:t>
      </w:r>
      <w:proofErr w:type="spellEnd"/>
      <w:r>
        <w:t xml:space="preserve"> </w:t>
      </w:r>
      <w:proofErr w:type="spellStart"/>
      <w:r>
        <w:t>предлагаемых</w:t>
      </w:r>
      <w:proofErr w:type="spellEnd"/>
      <w:r>
        <w:t xml:space="preserve"> </w:t>
      </w:r>
      <w:proofErr w:type="spellStart"/>
      <w:r>
        <w:t>растений</w:t>
      </w:r>
      <w:proofErr w:type="spellEnd"/>
    </w:p>
    <w:p w14:paraId="443F4414" w14:textId="5313DD85" w:rsidR="00350AE3" w:rsidRPr="00CB5131" w:rsidRDefault="00350AE3" w:rsidP="00350AE3">
      <w:pPr>
        <w:pStyle w:val="af6"/>
        <w:numPr>
          <w:ilvl w:val="2"/>
          <w:numId w:val="38"/>
        </w:numPr>
        <w:rPr>
          <w:lang w:val="ru-RU"/>
        </w:rPr>
      </w:pPr>
      <w:r w:rsidRPr="00CB5131">
        <w:rPr>
          <w:lang w:val="ru-RU"/>
        </w:rPr>
        <w:t>Создание списков цен на предлагаемые растения</w:t>
      </w:r>
    </w:p>
    <w:p w14:paraId="2D42BCF5" w14:textId="6EF2C348" w:rsidR="00350AE3" w:rsidRPr="00CB5131" w:rsidRDefault="00350AE3" w:rsidP="00350AE3">
      <w:pPr>
        <w:pStyle w:val="22"/>
        <w:rPr>
          <w:lang w:val="ru-RU"/>
        </w:rPr>
      </w:pPr>
      <w:r w:rsidRPr="00CB5131">
        <w:rPr>
          <w:lang w:val="ru-RU"/>
        </w:rPr>
        <w:t>Вопросы по наличию готовых решений для функциональности:</w:t>
      </w:r>
    </w:p>
    <w:p w14:paraId="2D7F8681" w14:textId="3C55A6B2" w:rsidR="00350AE3" w:rsidRDefault="00350AE3" w:rsidP="00350AE3">
      <w:pPr>
        <w:pStyle w:val="af6"/>
        <w:numPr>
          <w:ilvl w:val="0"/>
          <w:numId w:val="39"/>
        </w:numPr>
      </w:pPr>
      <w:proofErr w:type="spellStart"/>
      <w:r>
        <w:t>Роли</w:t>
      </w:r>
      <w:proofErr w:type="spellEnd"/>
      <w:r>
        <w:t xml:space="preserve">, </w:t>
      </w:r>
      <w:proofErr w:type="spellStart"/>
      <w:r>
        <w:t>пользователи</w:t>
      </w:r>
      <w:proofErr w:type="spellEnd"/>
    </w:p>
    <w:p w14:paraId="37791739" w14:textId="4AD6EE6A" w:rsidR="00350AE3" w:rsidRPr="00CB5131" w:rsidRDefault="00350AE3" w:rsidP="00350AE3">
      <w:pPr>
        <w:pStyle w:val="af6"/>
        <w:numPr>
          <w:ilvl w:val="0"/>
          <w:numId w:val="39"/>
        </w:numPr>
        <w:rPr>
          <w:lang w:val="ru-RU"/>
        </w:rPr>
      </w:pPr>
      <w:r w:rsidRPr="00CB5131">
        <w:rPr>
          <w:lang w:val="ru-RU"/>
        </w:rPr>
        <w:t>Разграничение прав доступа по модулям и путям</w:t>
      </w:r>
    </w:p>
    <w:p w14:paraId="171F0C61" w14:textId="3C1FC40A" w:rsidR="00350AE3" w:rsidRDefault="00350AE3" w:rsidP="00350AE3">
      <w:pPr>
        <w:pStyle w:val="af6"/>
        <w:numPr>
          <w:ilvl w:val="0"/>
          <w:numId w:val="39"/>
        </w:numPr>
      </w:pPr>
      <w:proofErr w:type="spellStart"/>
      <w:r>
        <w:t>Управление</w:t>
      </w:r>
      <w:proofErr w:type="spellEnd"/>
      <w:r>
        <w:t xml:space="preserve"> </w:t>
      </w:r>
      <w:proofErr w:type="spellStart"/>
      <w:r>
        <w:t>контентом</w:t>
      </w:r>
      <w:proofErr w:type="spellEnd"/>
    </w:p>
    <w:p w14:paraId="07AA0537" w14:textId="54BE337D" w:rsidR="00350AE3" w:rsidRDefault="00350AE3" w:rsidP="00350AE3">
      <w:pPr>
        <w:pStyle w:val="af6"/>
        <w:numPr>
          <w:ilvl w:val="0"/>
          <w:numId w:val="39"/>
        </w:numPr>
      </w:pPr>
      <w:proofErr w:type="spellStart"/>
      <w:r>
        <w:t>Интеграция</w:t>
      </w:r>
      <w:proofErr w:type="spellEnd"/>
      <w:r>
        <w:t xml:space="preserve"> с </w:t>
      </w:r>
      <w:proofErr w:type="spellStart"/>
      <w:r>
        <w:t>соц</w:t>
      </w:r>
      <w:proofErr w:type="spellEnd"/>
      <w:r>
        <w:t xml:space="preserve">. </w:t>
      </w:r>
      <w:proofErr w:type="spellStart"/>
      <w:r>
        <w:t>сетями</w:t>
      </w:r>
      <w:proofErr w:type="spellEnd"/>
      <w:r>
        <w:t xml:space="preserve"> </w:t>
      </w:r>
    </w:p>
    <w:p w14:paraId="47C1F65A" w14:textId="443CE38F" w:rsidR="00350AE3" w:rsidRPr="00CB5131" w:rsidRDefault="00350AE3" w:rsidP="00350AE3">
      <w:pPr>
        <w:pStyle w:val="af6"/>
        <w:numPr>
          <w:ilvl w:val="0"/>
          <w:numId w:val="39"/>
        </w:numPr>
        <w:rPr>
          <w:lang w:val="ru-RU"/>
        </w:rPr>
      </w:pPr>
      <w:r w:rsidRPr="00CB5131">
        <w:rPr>
          <w:lang w:val="ru-RU"/>
        </w:rPr>
        <w:t>Управление фотографиям</w:t>
      </w:r>
      <w:proofErr w:type="gramStart"/>
      <w:r w:rsidRPr="00CB5131">
        <w:rPr>
          <w:lang w:val="ru-RU"/>
        </w:rPr>
        <w:t>и(</w:t>
      </w:r>
      <w:proofErr w:type="gramEnd"/>
      <w:r w:rsidRPr="00CB5131">
        <w:rPr>
          <w:lang w:val="ru-RU"/>
        </w:rPr>
        <w:t xml:space="preserve">подгон размера, оптимизация, водяные знаки) </w:t>
      </w:r>
    </w:p>
    <w:p w14:paraId="1FCA234B" w14:textId="28B8C8C4" w:rsidR="00350AE3" w:rsidRPr="00350AE3" w:rsidRDefault="00350AE3" w:rsidP="00350AE3">
      <w:pPr>
        <w:pStyle w:val="af6"/>
        <w:numPr>
          <w:ilvl w:val="0"/>
          <w:numId w:val="39"/>
        </w:numPr>
      </w:pPr>
      <w:proofErr w:type="spellStart"/>
      <w:r>
        <w:t>Отзывы</w:t>
      </w:r>
      <w:proofErr w:type="spellEnd"/>
      <w:r>
        <w:t xml:space="preserve">, </w:t>
      </w:r>
      <w:proofErr w:type="spellStart"/>
      <w:r>
        <w:t>комментарии</w:t>
      </w:r>
      <w:proofErr w:type="spellEnd"/>
    </w:p>
    <w:p w14:paraId="7667A8FD" w14:textId="3B63F1C5" w:rsidR="00CA5189" w:rsidRDefault="00CA5189" w:rsidP="00CA5189">
      <w:pPr>
        <w:pStyle w:val="2"/>
        <w:rPr>
          <w:lang w:val="ru-RU"/>
        </w:rPr>
      </w:pPr>
      <w:r>
        <w:rPr>
          <w:lang w:val="ru-RU"/>
        </w:rPr>
        <w:t>Версия 2.0</w:t>
      </w:r>
    </w:p>
    <w:p w14:paraId="4F91CE58" w14:textId="2353C52E" w:rsidR="00F842B6" w:rsidRDefault="00F842B6" w:rsidP="00F842B6">
      <w:pPr>
        <w:pStyle w:val="1"/>
        <w:rPr>
          <w:lang w:val="ru-RU"/>
        </w:rPr>
      </w:pPr>
      <w:bookmarkStart w:id="18" w:name="_Toc221502645"/>
      <w:r w:rsidRPr="00E35FC9">
        <w:rPr>
          <w:lang w:val="ru-RU"/>
        </w:rPr>
        <w:t>Приложения</w:t>
      </w:r>
      <w:bookmarkEnd w:id="18"/>
    </w:p>
    <w:p w14:paraId="41408246" w14:textId="57B273E3" w:rsidR="00CA5189" w:rsidRDefault="00CA5189" w:rsidP="00CA5189">
      <w:pPr>
        <w:pStyle w:val="2"/>
        <w:rPr>
          <w:lang w:val="ru-RU"/>
        </w:rPr>
      </w:pPr>
      <w:r>
        <w:rPr>
          <w:lang w:val="ru-RU"/>
        </w:rPr>
        <w:t>Модель БД</w:t>
      </w:r>
    </w:p>
    <w:p w14:paraId="33978ABE" w14:textId="0064B82D" w:rsidR="00CA5189" w:rsidRPr="00CB5131" w:rsidRDefault="00CB5131" w:rsidP="00CB5131">
      <w:pPr>
        <w:ind w:firstLine="720"/>
        <w:rPr>
          <w:lang w:val="ru-RU"/>
        </w:rPr>
      </w:pPr>
      <w:r>
        <w:rPr>
          <w:lang w:val="ru-RU"/>
        </w:rPr>
        <w:t>Часть структуры БД представлена на рисунке. Это не рабочая версия и без связей, но суть отражает.</w:t>
      </w:r>
    </w:p>
    <w:p w14:paraId="44A32147" w14:textId="037DC4E8" w:rsidR="00CA5189" w:rsidRPr="00CB5131" w:rsidRDefault="00CB5131" w:rsidP="00CA5189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F7B880" wp14:editId="7A929D70">
            <wp:extent cx="5943600" cy="38714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189" w:rsidRPr="00CB5131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D1878F" w14:textId="77777777" w:rsidR="00D567A4" w:rsidRDefault="00D567A4">
      <w:pPr>
        <w:spacing w:line="240" w:lineRule="auto"/>
      </w:pPr>
      <w:r>
        <w:separator/>
      </w:r>
    </w:p>
  </w:endnote>
  <w:endnote w:type="continuationSeparator" w:id="0">
    <w:p w14:paraId="28CD12C6" w14:textId="77777777" w:rsidR="00D567A4" w:rsidRDefault="00D56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5E8A8" w14:textId="77777777" w:rsidR="0051122D" w:rsidRDefault="0051122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7CB5337" w14:textId="77777777" w:rsidR="0051122D" w:rsidRDefault="0051122D">
    <w:pPr>
      <w:pStyle w:val="a9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1122D" w14:paraId="132A1CD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4845AF" w14:textId="77777777" w:rsidR="0051122D" w:rsidRDefault="0051122D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A618F3" w14:textId="77777777" w:rsidR="0051122D" w:rsidRPr="00DC2A47" w:rsidRDefault="0051122D" w:rsidP="00EA58DB">
          <w:pPr>
            <w:jc w:val="center"/>
          </w:pPr>
          <w:r w:rsidRPr="00DC2A47">
            <w:sym w:font="Symbol" w:char="F0D3"/>
          </w:r>
          <w:r w:rsidRPr="00DC2A47">
            <w:t xml:space="preserve">Amigos Team Inc., </w:t>
          </w:r>
          <w:r w:rsidRPr="00DC2A47">
            <w:fldChar w:fldCharType="begin"/>
          </w:r>
          <w:r w:rsidRPr="00DC2A47">
            <w:instrText xml:space="preserve"> DATE \@ "yyyy" </w:instrText>
          </w:r>
          <w:r w:rsidRPr="00DC2A47">
            <w:fldChar w:fldCharType="separate"/>
          </w:r>
          <w:r w:rsidR="00CB5131">
            <w:rPr>
              <w:noProof/>
            </w:rPr>
            <w:t>2013</w:t>
          </w:r>
          <w:r w:rsidRPr="00DC2A47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17FBF7" w14:textId="77777777" w:rsidR="0051122D" w:rsidRPr="00DC2A47" w:rsidRDefault="0051122D">
          <w:pPr>
            <w:jc w:val="right"/>
          </w:pPr>
          <w:r w:rsidRPr="00DC2A47">
            <w:rPr>
              <w:rStyle w:val="aa"/>
            </w:rPr>
            <w:fldChar w:fldCharType="begin"/>
          </w:r>
          <w:r w:rsidRPr="00DC2A47">
            <w:rPr>
              <w:rStyle w:val="aa"/>
            </w:rPr>
            <w:instrText xml:space="preserve"> PAGE </w:instrText>
          </w:r>
          <w:r w:rsidRPr="00DC2A47">
            <w:rPr>
              <w:rStyle w:val="aa"/>
            </w:rPr>
            <w:fldChar w:fldCharType="separate"/>
          </w:r>
          <w:r w:rsidR="00CB5131">
            <w:rPr>
              <w:rStyle w:val="aa"/>
              <w:noProof/>
            </w:rPr>
            <w:t>8</w:t>
          </w:r>
          <w:r w:rsidRPr="00DC2A47">
            <w:rPr>
              <w:rStyle w:val="aa"/>
            </w:rPr>
            <w:fldChar w:fldCharType="end"/>
          </w:r>
        </w:p>
      </w:tc>
    </w:tr>
  </w:tbl>
  <w:p w14:paraId="51A0D2A5" w14:textId="77777777" w:rsidR="0051122D" w:rsidRDefault="0051122D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F86DD" w14:textId="77777777" w:rsidR="0051122D" w:rsidRDefault="0051122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A1CDB8" w14:textId="77777777" w:rsidR="00D567A4" w:rsidRDefault="00D567A4">
      <w:pPr>
        <w:spacing w:line="240" w:lineRule="auto"/>
      </w:pPr>
      <w:r>
        <w:separator/>
      </w:r>
    </w:p>
  </w:footnote>
  <w:footnote w:type="continuationSeparator" w:id="0">
    <w:p w14:paraId="1D71C308" w14:textId="77777777" w:rsidR="00D567A4" w:rsidRDefault="00D567A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8A4AC" w14:textId="77777777" w:rsidR="0051122D" w:rsidRDefault="0051122D">
    <w:pPr>
      <w:rPr>
        <w:sz w:val="24"/>
      </w:rPr>
    </w:pPr>
  </w:p>
  <w:p w14:paraId="7A720963" w14:textId="77777777" w:rsidR="0051122D" w:rsidRDefault="0051122D">
    <w:pPr>
      <w:pBdr>
        <w:top w:val="single" w:sz="6" w:space="1" w:color="auto"/>
      </w:pBdr>
      <w:rPr>
        <w:sz w:val="24"/>
      </w:rPr>
    </w:pPr>
  </w:p>
  <w:p w14:paraId="03DF0FEF" w14:textId="0C87ACAF" w:rsidR="0051122D" w:rsidRPr="00DC2A47" w:rsidRDefault="0051122D">
    <w:pPr>
      <w:pBdr>
        <w:bottom w:val="single" w:sz="6" w:space="1" w:color="auto"/>
      </w:pBdr>
      <w:jc w:val="right"/>
      <w:rPr>
        <w:b/>
        <w:sz w:val="36"/>
        <w:lang w:val="ru-RU"/>
      </w:rPr>
    </w:pPr>
    <w:r w:rsidRPr="00DC2A47">
      <w:rPr>
        <w:b/>
        <w:sz w:val="36"/>
      </w:rPr>
      <w:t>Amigos Team Inc.</w:t>
    </w:r>
  </w:p>
  <w:p w14:paraId="1F72E5C5" w14:textId="77777777" w:rsidR="0051122D" w:rsidRPr="00910608" w:rsidRDefault="0051122D">
    <w:pPr>
      <w:pBdr>
        <w:bottom w:val="single" w:sz="6" w:space="1" w:color="auto"/>
      </w:pBdr>
      <w:jc w:val="right"/>
      <w:rPr>
        <w:sz w:val="24"/>
        <w:lang w:val="ru-RU"/>
      </w:rPr>
    </w:pPr>
  </w:p>
  <w:p w14:paraId="15E574E9" w14:textId="77777777" w:rsidR="0051122D" w:rsidRPr="00910608" w:rsidRDefault="0051122D">
    <w:pPr>
      <w:pStyle w:val="a8"/>
      <w:rPr>
        <w:lang w:val="ru-RU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558"/>
    </w:tblGrid>
    <w:tr w:rsidR="0051122D" w:rsidRPr="00B65AC4" w14:paraId="47DB29B7" w14:textId="77777777" w:rsidTr="00A51F5B">
      <w:tc>
        <w:tcPr>
          <w:tcW w:w="9558" w:type="dxa"/>
        </w:tcPr>
        <w:p w14:paraId="7D051A9E" w14:textId="548369F8" w:rsidR="0051122D" w:rsidRPr="00DC2A47" w:rsidRDefault="0051122D" w:rsidP="00B65AC4">
          <w:pPr>
            <w:tabs>
              <w:tab w:val="left" w:pos="1135"/>
            </w:tabs>
            <w:spacing w:before="40"/>
            <w:ind w:right="68"/>
            <w:rPr>
              <w:lang w:val="ru-RU"/>
            </w:rPr>
          </w:pPr>
          <w:proofErr w:type="spellStart"/>
          <w:r w:rsidRPr="00DC2A47">
            <w:t>Портал</w:t>
          </w:r>
          <w:proofErr w:type="spellEnd"/>
          <w:r w:rsidRPr="00DC2A47">
            <w:t xml:space="preserve"> </w:t>
          </w:r>
          <w:proofErr w:type="spellStart"/>
          <w:r w:rsidRPr="00DC2A47">
            <w:t>растений</w:t>
          </w:r>
          <w:proofErr w:type="spellEnd"/>
        </w:p>
      </w:tc>
    </w:tr>
    <w:tr w:rsidR="0051122D" w:rsidRPr="00394C8A" w14:paraId="4442A5C5" w14:textId="77777777" w:rsidTr="002E4109">
      <w:tc>
        <w:tcPr>
          <w:tcW w:w="9558" w:type="dxa"/>
        </w:tcPr>
        <w:p w14:paraId="3DDC374F" w14:textId="77777777" w:rsidR="0051122D" w:rsidRPr="00DC2A47" w:rsidRDefault="0051122D" w:rsidP="00910608">
          <w:pPr>
            <w:rPr>
              <w:lang w:val="ru-RU"/>
            </w:rPr>
          </w:pPr>
          <w:r w:rsidRPr="00DC2A47">
            <w:fldChar w:fldCharType="begin"/>
          </w:r>
          <w:r w:rsidRPr="00DC2A47">
            <w:rPr>
              <w:lang w:val="ru-RU"/>
            </w:rPr>
            <w:instrText xml:space="preserve"> </w:instrText>
          </w:r>
          <w:r w:rsidRPr="00DC2A47">
            <w:instrText>TITLE</w:instrText>
          </w:r>
          <w:r w:rsidRPr="00DC2A47">
            <w:rPr>
              <w:lang w:val="ru-RU"/>
            </w:rPr>
            <w:instrText xml:space="preserve">  \* </w:instrText>
          </w:r>
          <w:r w:rsidRPr="00DC2A47">
            <w:instrText>MERGEFORMAT</w:instrText>
          </w:r>
          <w:r w:rsidRPr="00DC2A47">
            <w:rPr>
              <w:lang w:val="ru-RU"/>
            </w:rPr>
            <w:instrText xml:space="preserve"> </w:instrText>
          </w:r>
          <w:r w:rsidRPr="00DC2A47">
            <w:fldChar w:fldCharType="separate"/>
          </w:r>
          <w:r w:rsidRPr="00BF4F5F">
            <w:rPr>
              <w:lang w:val="ru-RU"/>
            </w:rPr>
            <w:t>Портал растений. Спецификация требования</w:t>
          </w:r>
          <w:r w:rsidRPr="00DC2A47">
            <w:fldChar w:fldCharType="end"/>
          </w:r>
        </w:p>
      </w:tc>
    </w:tr>
  </w:tbl>
  <w:p w14:paraId="4BDE48C3" w14:textId="77777777" w:rsidR="0051122D" w:rsidRPr="007F39BA" w:rsidRDefault="0051122D" w:rsidP="00470E37">
    <w:pPr>
      <w:pStyle w:val="a8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78675" w14:textId="77777777" w:rsidR="0051122D" w:rsidRDefault="0051122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AEE2CE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9871FF"/>
    <w:multiLevelType w:val="hybridMultilevel"/>
    <w:tmpl w:val="27902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232CA8"/>
    <w:multiLevelType w:val="hybridMultilevel"/>
    <w:tmpl w:val="EB1295F8"/>
    <w:lvl w:ilvl="0" w:tplc="D466F078">
      <w:start w:val="1"/>
      <w:numFmt w:val="decimal"/>
      <w:pStyle w:val="a"/>
      <w:lvlText w:val="Разработчикам %1"/>
      <w:lvlJc w:val="left"/>
      <w:pPr>
        <w:ind w:left="194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071C78BA"/>
    <w:multiLevelType w:val="hybridMultilevel"/>
    <w:tmpl w:val="09D4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210CEA"/>
    <w:multiLevelType w:val="hybridMultilevel"/>
    <w:tmpl w:val="5776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37F54"/>
    <w:multiLevelType w:val="hybridMultilevel"/>
    <w:tmpl w:val="CCE85E10"/>
    <w:lvl w:ilvl="0" w:tplc="89B0C0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F3519AD"/>
    <w:multiLevelType w:val="hybridMultilevel"/>
    <w:tmpl w:val="6CE6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5C7C88"/>
    <w:multiLevelType w:val="hybridMultilevel"/>
    <w:tmpl w:val="8E7C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13680A"/>
    <w:multiLevelType w:val="hybridMultilevel"/>
    <w:tmpl w:val="18329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943FA4"/>
    <w:multiLevelType w:val="hybridMultilevel"/>
    <w:tmpl w:val="6E82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BE74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0D116DC"/>
    <w:multiLevelType w:val="hybridMultilevel"/>
    <w:tmpl w:val="74F075F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1D80CB7"/>
    <w:multiLevelType w:val="hybridMultilevel"/>
    <w:tmpl w:val="E63C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312265"/>
    <w:multiLevelType w:val="hybridMultilevel"/>
    <w:tmpl w:val="07C45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4793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DD446D5"/>
    <w:multiLevelType w:val="hybridMultilevel"/>
    <w:tmpl w:val="BF303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C750C6"/>
    <w:multiLevelType w:val="hybridMultilevel"/>
    <w:tmpl w:val="0478A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1700C"/>
    <w:multiLevelType w:val="hybridMultilevel"/>
    <w:tmpl w:val="CD6E9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B57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CD61B28"/>
    <w:multiLevelType w:val="hybridMultilevel"/>
    <w:tmpl w:val="E22A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D910E6"/>
    <w:multiLevelType w:val="hybridMultilevel"/>
    <w:tmpl w:val="DB88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66968"/>
    <w:multiLevelType w:val="hybridMultilevel"/>
    <w:tmpl w:val="1926177A"/>
    <w:lvl w:ilvl="0" w:tplc="F1F83C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42B67EC9"/>
    <w:multiLevelType w:val="hybridMultilevel"/>
    <w:tmpl w:val="75D4C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170C85"/>
    <w:multiLevelType w:val="hybridMultilevel"/>
    <w:tmpl w:val="F3746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A44035"/>
    <w:multiLevelType w:val="hybridMultilevel"/>
    <w:tmpl w:val="FD4A9E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7D753A9"/>
    <w:multiLevelType w:val="hybridMultilevel"/>
    <w:tmpl w:val="9F3AF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FA0FDF"/>
    <w:multiLevelType w:val="hybridMultilevel"/>
    <w:tmpl w:val="1C94A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BA6121"/>
    <w:multiLevelType w:val="hybridMultilevel"/>
    <w:tmpl w:val="E36C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593F1A"/>
    <w:multiLevelType w:val="hybridMultilevel"/>
    <w:tmpl w:val="0B484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77082C"/>
    <w:multiLevelType w:val="hybridMultilevel"/>
    <w:tmpl w:val="3FFE74A6"/>
    <w:lvl w:ilvl="0" w:tplc="102CCE88">
      <w:start w:val="1"/>
      <w:numFmt w:val="decimal"/>
      <w:pStyle w:val="a0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9D7F43"/>
    <w:multiLevelType w:val="hybridMultilevel"/>
    <w:tmpl w:val="0BFE5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FB4691"/>
    <w:multiLevelType w:val="hybridMultilevel"/>
    <w:tmpl w:val="BC6AB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3B412E"/>
    <w:multiLevelType w:val="hybridMultilevel"/>
    <w:tmpl w:val="A8241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4E57E1"/>
    <w:multiLevelType w:val="hybridMultilevel"/>
    <w:tmpl w:val="3AC8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707293"/>
    <w:multiLevelType w:val="hybridMultilevel"/>
    <w:tmpl w:val="A5B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985BBF"/>
    <w:multiLevelType w:val="hybridMultilevel"/>
    <w:tmpl w:val="DE1C8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411BAB"/>
    <w:multiLevelType w:val="hybridMultilevel"/>
    <w:tmpl w:val="518E2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907A3D"/>
    <w:multiLevelType w:val="hybridMultilevel"/>
    <w:tmpl w:val="B4163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1"/>
  </w:num>
  <w:num w:numId="5">
    <w:abstractNumId w:val="22"/>
  </w:num>
  <w:num w:numId="6">
    <w:abstractNumId w:val="36"/>
  </w:num>
  <w:num w:numId="7">
    <w:abstractNumId w:val="23"/>
  </w:num>
  <w:num w:numId="8">
    <w:abstractNumId w:val="15"/>
  </w:num>
  <w:num w:numId="9">
    <w:abstractNumId w:val="5"/>
  </w:num>
  <w:num w:numId="10">
    <w:abstractNumId w:val="21"/>
  </w:num>
  <w:num w:numId="11">
    <w:abstractNumId w:val="13"/>
  </w:num>
  <w:num w:numId="12">
    <w:abstractNumId w:val="6"/>
  </w:num>
  <w:num w:numId="13">
    <w:abstractNumId w:val="28"/>
  </w:num>
  <w:num w:numId="14">
    <w:abstractNumId w:val="26"/>
  </w:num>
  <w:num w:numId="15">
    <w:abstractNumId w:val="11"/>
  </w:num>
  <w:num w:numId="16">
    <w:abstractNumId w:val="24"/>
  </w:num>
  <w:num w:numId="17">
    <w:abstractNumId w:val="31"/>
  </w:num>
  <w:num w:numId="18">
    <w:abstractNumId w:val="35"/>
  </w:num>
  <w:num w:numId="19">
    <w:abstractNumId w:val="16"/>
  </w:num>
  <w:num w:numId="20">
    <w:abstractNumId w:val="30"/>
  </w:num>
  <w:num w:numId="21">
    <w:abstractNumId w:val="8"/>
  </w:num>
  <w:num w:numId="22">
    <w:abstractNumId w:val="10"/>
  </w:num>
  <w:num w:numId="23">
    <w:abstractNumId w:val="14"/>
  </w:num>
  <w:num w:numId="24">
    <w:abstractNumId w:val="18"/>
  </w:num>
  <w:num w:numId="25">
    <w:abstractNumId w:val="2"/>
  </w:num>
  <w:num w:numId="26">
    <w:abstractNumId w:val="29"/>
  </w:num>
  <w:num w:numId="27">
    <w:abstractNumId w:val="34"/>
  </w:num>
  <w:num w:numId="28">
    <w:abstractNumId w:val="17"/>
  </w:num>
  <w:num w:numId="29">
    <w:abstractNumId w:val="0"/>
  </w:num>
  <w:num w:numId="30">
    <w:abstractNumId w:val="9"/>
  </w:num>
  <w:num w:numId="31">
    <w:abstractNumId w:val="20"/>
  </w:num>
  <w:num w:numId="32">
    <w:abstractNumId w:val="12"/>
  </w:num>
  <w:num w:numId="33">
    <w:abstractNumId w:val="27"/>
  </w:num>
  <w:num w:numId="34">
    <w:abstractNumId w:val="3"/>
  </w:num>
  <w:num w:numId="35">
    <w:abstractNumId w:val="32"/>
  </w:num>
  <w:num w:numId="36">
    <w:abstractNumId w:val="4"/>
  </w:num>
  <w:num w:numId="37">
    <w:abstractNumId w:val="33"/>
  </w:num>
  <w:num w:numId="38">
    <w:abstractNumId w:val="37"/>
  </w:num>
  <w:num w:numId="39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C9"/>
    <w:rsid w:val="0000467A"/>
    <w:rsid w:val="00017F00"/>
    <w:rsid w:val="00021D7B"/>
    <w:rsid w:val="00031761"/>
    <w:rsid w:val="00040DF9"/>
    <w:rsid w:val="00070CE2"/>
    <w:rsid w:val="000A03EA"/>
    <w:rsid w:val="000C0790"/>
    <w:rsid w:val="000C64CB"/>
    <w:rsid w:val="000D1B22"/>
    <w:rsid w:val="000E21D3"/>
    <w:rsid w:val="000F6AD2"/>
    <w:rsid w:val="00101B77"/>
    <w:rsid w:val="00127172"/>
    <w:rsid w:val="001408F9"/>
    <w:rsid w:val="00142C0C"/>
    <w:rsid w:val="00143F32"/>
    <w:rsid w:val="001625D9"/>
    <w:rsid w:val="00164C0D"/>
    <w:rsid w:val="001A41D1"/>
    <w:rsid w:val="001D0F53"/>
    <w:rsid w:val="001E399B"/>
    <w:rsid w:val="001E7D5B"/>
    <w:rsid w:val="001F0CD9"/>
    <w:rsid w:val="002051D8"/>
    <w:rsid w:val="00223F2C"/>
    <w:rsid w:val="002352DC"/>
    <w:rsid w:val="00247058"/>
    <w:rsid w:val="00252189"/>
    <w:rsid w:val="00252FD2"/>
    <w:rsid w:val="00255123"/>
    <w:rsid w:val="00263B28"/>
    <w:rsid w:val="00270521"/>
    <w:rsid w:val="00280295"/>
    <w:rsid w:val="00281978"/>
    <w:rsid w:val="00282192"/>
    <w:rsid w:val="002833F8"/>
    <w:rsid w:val="002853A6"/>
    <w:rsid w:val="0029341E"/>
    <w:rsid w:val="002A1195"/>
    <w:rsid w:val="002A362C"/>
    <w:rsid w:val="002B1AF7"/>
    <w:rsid w:val="002C279F"/>
    <w:rsid w:val="002C72D5"/>
    <w:rsid w:val="002D2369"/>
    <w:rsid w:val="002D5512"/>
    <w:rsid w:val="002E1AE7"/>
    <w:rsid w:val="002E4109"/>
    <w:rsid w:val="002F020C"/>
    <w:rsid w:val="002F2C6C"/>
    <w:rsid w:val="003008BD"/>
    <w:rsid w:val="00301DA9"/>
    <w:rsid w:val="00304694"/>
    <w:rsid w:val="003059A8"/>
    <w:rsid w:val="003277FD"/>
    <w:rsid w:val="00350AE3"/>
    <w:rsid w:val="003723B9"/>
    <w:rsid w:val="0039166F"/>
    <w:rsid w:val="00394C8A"/>
    <w:rsid w:val="0039751E"/>
    <w:rsid w:val="003A2D83"/>
    <w:rsid w:val="003A7DDD"/>
    <w:rsid w:val="003B1A08"/>
    <w:rsid w:val="003B3469"/>
    <w:rsid w:val="003B7EE5"/>
    <w:rsid w:val="003C21DF"/>
    <w:rsid w:val="003C71FE"/>
    <w:rsid w:val="003D12E3"/>
    <w:rsid w:val="003D44C0"/>
    <w:rsid w:val="003E672D"/>
    <w:rsid w:val="0040546A"/>
    <w:rsid w:val="00420CA5"/>
    <w:rsid w:val="004349C9"/>
    <w:rsid w:val="0044425B"/>
    <w:rsid w:val="004561CD"/>
    <w:rsid w:val="00470E37"/>
    <w:rsid w:val="00472E2A"/>
    <w:rsid w:val="004818FD"/>
    <w:rsid w:val="00482610"/>
    <w:rsid w:val="00482726"/>
    <w:rsid w:val="00485790"/>
    <w:rsid w:val="00493885"/>
    <w:rsid w:val="004B777B"/>
    <w:rsid w:val="004C24E0"/>
    <w:rsid w:val="004C6C3C"/>
    <w:rsid w:val="004E001C"/>
    <w:rsid w:val="004E0E1A"/>
    <w:rsid w:val="004E4088"/>
    <w:rsid w:val="00511147"/>
    <w:rsid w:val="0051122D"/>
    <w:rsid w:val="005119E2"/>
    <w:rsid w:val="00512B3D"/>
    <w:rsid w:val="00521A09"/>
    <w:rsid w:val="00524793"/>
    <w:rsid w:val="0055747F"/>
    <w:rsid w:val="005653E1"/>
    <w:rsid w:val="00572187"/>
    <w:rsid w:val="00591671"/>
    <w:rsid w:val="00594AE7"/>
    <w:rsid w:val="005A00C1"/>
    <w:rsid w:val="005A35E2"/>
    <w:rsid w:val="005B5C27"/>
    <w:rsid w:val="005C4933"/>
    <w:rsid w:val="005D6289"/>
    <w:rsid w:val="005F4ED5"/>
    <w:rsid w:val="00601BE0"/>
    <w:rsid w:val="00604D09"/>
    <w:rsid w:val="00614FA7"/>
    <w:rsid w:val="0063022A"/>
    <w:rsid w:val="00640A4F"/>
    <w:rsid w:val="00643F28"/>
    <w:rsid w:val="00652B55"/>
    <w:rsid w:val="00653A05"/>
    <w:rsid w:val="006744F2"/>
    <w:rsid w:val="006761F4"/>
    <w:rsid w:val="00676B69"/>
    <w:rsid w:val="00694456"/>
    <w:rsid w:val="006A07B2"/>
    <w:rsid w:val="006A0CDF"/>
    <w:rsid w:val="006A255E"/>
    <w:rsid w:val="006A434D"/>
    <w:rsid w:val="006A63B0"/>
    <w:rsid w:val="006B5F5B"/>
    <w:rsid w:val="006B6516"/>
    <w:rsid w:val="006C0553"/>
    <w:rsid w:val="006C3571"/>
    <w:rsid w:val="006D13C0"/>
    <w:rsid w:val="006D612A"/>
    <w:rsid w:val="006E31EB"/>
    <w:rsid w:val="006F65FB"/>
    <w:rsid w:val="00700EED"/>
    <w:rsid w:val="00717E7D"/>
    <w:rsid w:val="0072175D"/>
    <w:rsid w:val="0072696C"/>
    <w:rsid w:val="00736CC2"/>
    <w:rsid w:val="0075500E"/>
    <w:rsid w:val="00757E05"/>
    <w:rsid w:val="007648F3"/>
    <w:rsid w:val="0076514B"/>
    <w:rsid w:val="007668AF"/>
    <w:rsid w:val="00792175"/>
    <w:rsid w:val="00793C43"/>
    <w:rsid w:val="007942DE"/>
    <w:rsid w:val="007B50A0"/>
    <w:rsid w:val="007C01AC"/>
    <w:rsid w:val="007C3C35"/>
    <w:rsid w:val="007E6E44"/>
    <w:rsid w:val="007F26B4"/>
    <w:rsid w:val="007F39BA"/>
    <w:rsid w:val="00800493"/>
    <w:rsid w:val="00810BF9"/>
    <w:rsid w:val="00814B23"/>
    <w:rsid w:val="0083508C"/>
    <w:rsid w:val="008508AD"/>
    <w:rsid w:val="00857330"/>
    <w:rsid w:val="00862E00"/>
    <w:rsid w:val="00870B39"/>
    <w:rsid w:val="00891CCE"/>
    <w:rsid w:val="008A7951"/>
    <w:rsid w:val="008B39E3"/>
    <w:rsid w:val="008C1318"/>
    <w:rsid w:val="008C636F"/>
    <w:rsid w:val="008D0E02"/>
    <w:rsid w:val="008D1AB9"/>
    <w:rsid w:val="008D2E59"/>
    <w:rsid w:val="008D7F52"/>
    <w:rsid w:val="009006B4"/>
    <w:rsid w:val="00904E04"/>
    <w:rsid w:val="00910608"/>
    <w:rsid w:val="00937BF0"/>
    <w:rsid w:val="009514C2"/>
    <w:rsid w:val="00955010"/>
    <w:rsid w:val="009676FF"/>
    <w:rsid w:val="00980ACE"/>
    <w:rsid w:val="00987D43"/>
    <w:rsid w:val="009B48B4"/>
    <w:rsid w:val="009B7E71"/>
    <w:rsid w:val="009E0507"/>
    <w:rsid w:val="009E06F7"/>
    <w:rsid w:val="009E4A00"/>
    <w:rsid w:val="009E76A3"/>
    <w:rsid w:val="00A14763"/>
    <w:rsid w:val="00A224CB"/>
    <w:rsid w:val="00A329DC"/>
    <w:rsid w:val="00A401CE"/>
    <w:rsid w:val="00A43C9B"/>
    <w:rsid w:val="00A47421"/>
    <w:rsid w:val="00A51F5B"/>
    <w:rsid w:val="00A539C3"/>
    <w:rsid w:val="00A54BF2"/>
    <w:rsid w:val="00A859FD"/>
    <w:rsid w:val="00A965DC"/>
    <w:rsid w:val="00AA7AD9"/>
    <w:rsid w:val="00AD1ACD"/>
    <w:rsid w:val="00AE0CD4"/>
    <w:rsid w:val="00AF54F2"/>
    <w:rsid w:val="00B057BF"/>
    <w:rsid w:val="00B23787"/>
    <w:rsid w:val="00B24A49"/>
    <w:rsid w:val="00B26F5C"/>
    <w:rsid w:val="00B276D5"/>
    <w:rsid w:val="00B410C6"/>
    <w:rsid w:val="00B45DE0"/>
    <w:rsid w:val="00B54BAB"/>
    <w:rsid w:val="00B65AC4"/>
    <w:rsid w:val="00B73840"/>
    <w:rsid w:val="00B81392"/>
    <w:rsid w:val="00BA5354"/>
    <w:rsid w:val="00BD28C7"/>
    <w:rsid w:val="00BE0314"/>
    <w:rsid w:val="00BE1314"/>
    <w:rsid w:val="00BF4F5F"/>
    <w:rsid w:val="00C0092E"/>
    <w:rsid w:val="00C0638E"/>
    <w:rsid w:val="00C161FE"/>
    <w:rsid w:val="00C213B6"/>
    <w:rsid w:val="00C238E1"/>
    <w:rsid w:val="00C36ECD"/>
    <w:rsid w:val="00C42387"/>
    <w:rsid w:val="00C80C79"/>
    <w:rsid w:val="00C82C0C"/>
    <w:rsid w:val="00CA5189"/>
    <w:rsid w:val="00CB1E72"/>
    <w:rsid w:val="00CB5131"/>
    <w:rsid w:val="00CF5FBB"/>
    <w:rsid w:val="00D032BE"/>
    <w:rsid w:val="00D033E7"/>
    <w:rsid w:val="00D11F7D"/>
    <w:rsid w:val="00D4475F"/>
    <w:rsid w:val="00D46392"/>
    <w:rsid w:val="00D50327"/>
    <w:rsid w:val="00D567A4"/>
    <w:rsid w:val="00D64467"/>
    <w:rsid w:val="00D74547"/>
    <w:rsid w:val="00D83BC9"/>
    <w:rsid w:val="00D873C4"/>
    <w:rsid w:val="00D94058"/>
    <w:rsid w:val="00DA0B34"/>
    <w:rsid w:val="00DB76D9"/>
    <w:rsid w:val="00DC2A47"/>
    <w:rsid w:val="00DD6917"/>
    <w:rsid w:val="00DE6D59"/>
    <w:rsid w:val="00E04523"/>
    <w:rsid w:val="00E06A13"/>
    <w:rsid w:val="00E10DBB"/>
    <w:rsid w:val="00E15306"/>
    <w:rsid w:val="00E20013"/>
    <w:rsid w:val="00E35FC9"/>
    <w:rsid w:val="00E37B52"/>
    <w:rsid w:val="00E41A39"/>
    <w:rsid w:val="00E476E6"/>
    <w:rsid w:val="00E64D6A"/>
    <w:rsid w:val="00E66742"/>
    <w:rsid w:val="00E769B0"/>
    <w:rsid w:val="00E76D8D"/>
    <w:rsid w:val="00E81962"/>
    <w:rsid w:val="00E97884"/>
    <w:rsid w:val="00E97A56"/>
    <w:rsid w:val="00EA26FE"/>
    <w:rsid w:val="00EA58DB"/>
    <w:rsid w:val="00ED35BE"/>
    <w:rsid w:val="00F2271A"/>
    <w:rsid w:val="00F241A8"/>
    <w:rsid w:val="00F26AB5"/>
    <w:rsid w:val="00F26CBF"/>
    <w:rsid w:val="00F31385"/>
    <w:rsid w:val="00F35E90"/>
    <w:rsid w:val="00F46210"/>
    <w:rsid w:val="00F674B0"/>
    <w:rsid w:val="00F7070F"/>
    <w:rsid w:val="00F734EB"/>
    <w:rsid w:val="00F842B6"/>
    <w:rsid w:val="00F859D1"/>
    <w:rsid w:val="00F87C56"/>
    <w:rsid w:val="00FB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C04E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F4F5F"/>
    <w:pPr>
      <w:widowControl w:val="0"/>
      <w:spacing w:line="240" w:lineRule="atLeast"/>
      <w:jc w:val="both"/>
    </w:pPr>
    <w:rPr>
      <w:rFonts w:ascii="PT Sans" w:hAnsi="PT Sans"/>
      <w:lang w:val="en-US" w:eastAsia="en-US"/>
    </w:rPr>
  </w:style>
  <w:style w:type="paragraph" w:styleId="1">
    <w:name w:val="heading 1"/>
    <w:basedOn w:val="a1"/>
    <w:next w:val="a1"/>
    <w:qFormat/>
    <w:rsid w:val="00E66742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1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E66742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1"/>
    <w:next w:val="a1"/>
    <w:qFormat/>
    <w:rsid w:val="00E667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2">
    <w:name w:val="Paragraph2"/>
    <w:basedOn w:val="a1"/>
    <w:pPr>
      <w:spacing w:before="80"/>
      <w:ind w:left="720"/>
    </w:pPr>
    <w:rPr>
      <w:color w:val="000000"/>
      <w:lang w:val="en-AU"/>
    </w:rPr>
  </w:style>
  <w:style w:type="paragraph" w:styleId="a5">
    <w:name w:val="Title"/>
    <w:basedOn w:val="a1"/>
    <w:next w:val="a1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1"/>
    <w:semiHidden/>
    <w:pPr>
      <w:ind w:left="900" w:hanging="900"/>
    </w:pPr>
  </w:style>
  <w:style w:type="paragraph" w:styleId="10">
    <w:name w:val="toc 1"/>
    <w:basedOn w:val="a1"/>
    <w:next w:val="a1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1"/>
    <w:next w:val="a1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1"/>
    <w:next w:val="a1"/>
    <w:uiPriority w:val="3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1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1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2"/>
    <w:semiHidden/>
  </w:style>
  <w:style w:type="paragraph" w:customStyle="1" w:styleId="Bullet1">
    <w:name w:val="Bullet1"/>
    <w:basedOn w:val="a1"/>
    <w:pPr>
      <w:ind w:left="720" w:hanging="432"/>
    </w:pPr>
  </w:style>
  <w:style w:type="paragraph" w:customStyle="1" w:styleId="Bullet2">
    <w:name w:val="Bullet2"/>
    <w:basedOn w:val="a1"/>
    <w:pPr>
      <w:ind w:left="1440" w:hanging="360"/>
    </w:pPr>
    <w:rPr>
      <w:color w:val="000080"/>
    </w:rPr>
  </w:style>
  <w:style w:type="paragraph" w:customStyle="1" w:styleId="Tabletext">
    <w:name w:val="Tabletext"/>
    <w:basedOn w:val="a1"/>
    <w:pPr>
      <w:keepLines/>
      <w:spacing w:after="120"/>
    </w:pPr>
  </w:style>
  <w:style w:type="paragraph" w:styleId="ab">
    <w:name w:val="Body Text"/>
    <w:basedOn w:val="a1"/>
    <w:semiHidden/>
    <w:pPr>
      <w:keepLines/>
      <w:spacing w:after="120"/>
      <w:ind w:left="720"/>
    </w:pPr>
  </w:style>
  <w:style w:type="paragraph" w:styleId="a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2"/>
    <w:semiHidden/>
    <w:rPr>
      <w:sz w:val="20"/>
      <w:vertAlign w:val="superscript"/>
    </w:rPr>
  </w:style>
  <w:style w:type="paragraph" w:styleId="ae">
    <w:name w:val="footnote text"/>
    <w:basedOn w:val="a1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1"/>
    <w:pPr>
      <w:spacing w:before="80" w:line="240" w:lineRule="auto"/>
    </w:pPr>
  </w:style>
  <w:style w:type="paragraph" w:customStyle="1" w:styleId="Paragraph3">
    <w:name w:val="Paragraph3"/>
    <w:basedOn w:val="a1"/>
    <w:pPr>
      <w:spacing w:before="80" w:line="240" w:lineRule="auto"/>
      <w:ind w:left="1530"/>
    </w:pPr>
  </w:style>
  <w:style w:type="paragraph" w:customStyle="1" w:styleId="Paragraph4">
    <w:name w:val="Paragraph4"/>
    <w:basedOn w:val="a1"/>
    <w:pPr>
      <w:spacing w:before="80" w:line="240" w:lineRule="auto"/>
      <w:ind w:left="2250"/>
    </w:pPr>
  </w:style>
  <w:style w:type="paragraph" w:styleId="41">
    <w:name w:val="toc 4"/>
    <w:basedOn w:val="a1"/>
    <w:next w:val="a1"/>
    <w:semiHidden/>
    <w:pPr>
      <w:ind w:left="600"/>
    </w:pPr>
  </w:style>
  <w:style w:type="paragraph" w:styleId="50">
    <w:name w:val="toc 5"/>
    <w:basedOn w:val="a1"/>
    <w:next w:val="a1"/>
    <w:semiHidden/>
    <w:pPr>
      <w:ind w:left="800"/>
    </w:pPr>
  </w:style>
  <w:style w:type="paragraph" w:styleId="60">
    <w:name w:val="toc 6"/>
    <w:basedOn w:val="a1"/>
    <w:next w:val="a1"/>
    <w:semiHidden/>
    <w:pPr>
      <w:ind w:left="1000"/>
    </w:pPr>
  </w:style>
  <w:style w:type="paragraph" w:styleId="70">
    <w:name w:val="toc 7"/>
    <w:basedOn w:val="a1"/>
    <w:next w:val="a1"/>
    <w:semiHidden/>
    <w:pPr>
      <w:ind w:left="1200"/>
    </w:pPr>
  </w:style>
  <w:style w:type="paragraph" w:styleId="80">
    <w:name w:val="toc 8"/>
    <w:basedOn w:val="a1"/>
    <w:next w:val="a1"/>
    <w:semiHidden/>
    <w:pPr>
      <w:ind w:left="1400"/>
    </w:pPr>
  </w:style>
  <w:style w:type="paragraph" w:styleId="90">
    <w:name w:val="toc 9"/>
    <w:basedOn w:val="a1"/>
    <w:next w:val="a1"/>
    <w:semiHidden/>
    <w:pPr>
      <w:ind w:left="1600"/>
    </w:pPr>
  </w:style>
  <w:style w:type="paragraph" w:styleId="21">
    <w:name w:val="Body Text 2"/>
    <w:basedOn w:val="a1"/>
    <w:semiHidden/>
    <w:rPr>
      <w:i/>
      <w:color w:val="0000FF"/>
    </w:rPr>
  </w:style>
  <w:style w:type="paragraph" w:styleId="af">
    <w:name w:val="Body Text Indent"/>
    <w:basedOn w:val="a1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1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a1"/>
    <w:next w:val="ab"/>
    <w:autoRedefine/>
    <w:rsid w:val="003E672D"/>
    <w:pPr>
      <w:spacing w:before="120" w:after="120"/>
      <w:ind w:left="763"/>
    </w:pPr>
    <w:rPr>
      <w:i/>
      <w:lang w:val="ru-RU"/>
    </w:rPr>
  </w:style>
  <w:style w:type="character" w:styleId="af0">
    <w:name w:val="Hyperlink"/>
    <w:basedOn w:val="a2"/>
    <w:semiHidden/>
    <w:rPr>
      <w:color w:val="0000FF"/>
      <w:u w:val="single"/>
    </w:rPr>
  </w:style>
  <w:style w:type="character" w:styleId="af1">
    <w:name w:val="FollowedHyperlink"/>
    <w:basedOn w:val="a2"/>
    <w:semiHidden/>
    <w:rPr>
      <w:color w:val="800080"/>
      <w:u w:val="single"/>
    </w:rPr>
  </w:style>
  <w:style w:type="character" w:styleId="af2">
    <w:name w:val="Strong"/>
    <w:basedOn w:val="a2"/>
    <w:qFormat/>
    <w:rPr>
      <w:b/>
      <w:bCs/>
    </w:rPr>
  </w:style>
  <w:style w:type="paragraph" w:styleId="af3">
    <w:name w:val="Balloon Text"/>
    <w:basedOn w:val="a1"/>
    <w:link w:val="af4"/>
    <w:uiPriority w:val="99"/>
    <w:semiHidden/>
    <w:unhideWhenUsed/>
    <w:rsid w:val="00D83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D83BC9"/>
    <w:rPr>
      <w:rFonts w:ascii="Tahoma" w:hAnsi="Tahoma" w:cs="Tahoma"/>
      <w:sz w:val="16"/>
      <w:szCs w:val="16"/>
      <w:lang w:val="en-US" w:eastAsia="en-US"/>
    </w:rPr>
  </w:style>
  <w:style w:type="table" w:styleId="af5">
    <w:name w:val="Table Grid"/>
    <w:basedOn w:val="a3"/>
    <w:uiPriority w:val="59"/>
    <w:rsid w:val="00F674B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link w:val="af7"/>
    <w:uiPriority w:val="34"/>
    <w:qFormat/>
    <w:rsid w:val="006D13C0"/>
    <w:pPr>
      <w:ind w:left="720"/>
      <w:contextualSpacing/>
    </w:pPr>
  </w:style>
  <w:style w:type="character" w:customStyle="1" w:styleId="40">
    <w:name w:val="Заголовок 4 Знак"/>
    <w:basedOn w:val="a2"/>
    <w:link w:val="4"/>
    <w:rsid w:val="00D74547"/>
    <w:rPr>
      <w:rFonts w:ascii="Arial" w:hAnsi="Arial"/>
      <w:lang w:val="en-US" w:eastAsia="en-US"/>
    </w:rPr>
  </w:style>
  <w:style w:type="paragraph" w:styleId="af8">
    <w:name w:val="Normal (Web)"/>
    <w:basedOn w:val="a1"/>
    <w:uiPriority w:val="99"/>
    <w:semiHidden/>
    <w:unhideWhenUsed/>
    <w:rsid w:val="00420CA5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styleId="af9">
    <w:name w:val="annotation reference"/>
    <w:basedOn w:val="a2"/>
    <w:uiPriority w:val="99"/>
    <w:semiHidden/>
    <w:unhideWhenUsed/>
    <w:rsid w:val="0075500E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75500E"/>
    <w:pPr>
      <w:spacing w:line="240" w:lineRule="auto"/>
    </w:pPr>
  </w:style>
  <w:style w:type="character" w:customStyle="1" w:styleId="afb">
    <w:name w:val="Текст примечания Знак"/>
    <w:basedOn w:val="a2"/>
    <w:link w:val="afa"/>
    <w:uiPriority w:val="99"/>
    <w:semiHidden/>
    <w:rsid w:val="0075500E"/>
    <w:rPr>
      <w:lang w:val="en-US"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500E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5500E"/>
    <w:rPr>
      <w:b/>
      <w:bCs/>
      <w:lang w:val="en-US" w:eastAsia="en-US"/>
    </w:rPr>
  </w:style>
  <w:style w:type="paragraph" w:customStyle="1" w:styleId="a">
    <w:name w:val="Разработчикам"/>
    <w:basedOn w:val="a1"/>
    <w:link w:val="afe"/>
    <w:qFormat/>
    <w:rsid w:val="008D2E59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  <w:style w:type="paragraph" w:customStyle="1" w:styleId="a0">
    <w:name w:val="Рисунок"/>
    <w:basedOn w:val="a1"/>
    <w:link w:val="aff"/>
    <w:qFormat/>
    <w:rsid w:val="003D12E3"/>
    <w:pPr>
      <w:numPr>
        <w:numId w:val="26"/>
      </w:numPr>
      <w:jc w:val="center"/>
    </w:pPr>
    <w:rPr>
      <w:sz w:val="18"/>
      <w:lang w:val="ru-RU"/>
    </w:rPr>
  </w:style>
  <w:style w:type="character" w:customStyle="1" w:styleId="af7">
    <w:name w:val="Абзац списка Знак"/>
    <w:basedOn w:val="a2"/>
    <w:link w:val="af6"/>
    <w:uiPriority w:val="34"/>
    <w:rsid w:val="008D2E59"/>
    <w:rPr>
      <w:lang w:val="en-US" w:eastAsia="en-US"/>
    </w:rPr>
  </w:style>
  <w:style w:type="character" w:customStyle="1" w:styleId="afe">
    <w:name w:val="Разработчикам Знак"/>
    <w:basedOn w:val="af7"/>
    <w:link w:val="a"/>
    <w:rsid w:val="008D2E59"/>
    <w:rPr>
      <w:b/>
      <w:lang w:val="en-US" w:eastAsia="en-US"/>
    </w:rPr>
  </w:style>
  <w:style w:type="character" w:customStyle="1" w:styleId="aff">
    <w:name w:val="Рисунок Знак"/>
    <w:basedOn w:val="a2"/>
    <w:link w:val="a0"/>
    <w:rsid w:val="003D12E3"/>
    <w:rPr>
      <w:sz w:val="18"/>
      <w:lang w:eastAsia="en-US"/>
    </w:rPr>
  </w:style>
  <w:style w:type="paragraph" w:styleId="aff0">
    <w:name w:val="Revision"/>
    <w:hidden/>
    <w:uiPriority w:val="99"/>
    <w:semiHidden/>
    <w:rsid w:val="00BF4F5F"/>
    <w:rPr>
      <w:rFonts w:ascii="PT Sans" w:hAnsi="PT Sans"/>
      <w:lang w:val="en-US" w:eastAsia="en-US"/>
    </w:rPr>
  </w:style>
  <w:style w:type="paragraph" w:styleId="22">
    <w:name w:val="Quote"/>
    <w:basedOn w:val="a1"/>
    <w:next w:val="a1"/>
    <w:link w:val="23"/>
    <w:uiPriority w:val="29"/>
    <w:qFormat/>
    <w:rsid w:val="00B45DE0"/>
    <w:rPr>
      <w:i/>
      <w:iCs/>
      <w:color w:val="000000" w:themeColor="text1"/>
    </w:rPr>
  </w:style>
  <w:style w:type="character" w:customStyle="1" w:styleId="23">
    <w:name w:val="Цитата 2 Знак"/>
    <w:basedOn w:val="a2"/>
    <w:link w:val="22"/>
    <w:uiPriority w:val="29"/>
    <w:rsid w:val="00B45DE0"/>
    <w:rPr>
      <w:rFonts w:ascii="PT Sans" w:hAnsi="PT Sans"/>
      <w:i/>
      <w:iCs/>
      <w:color w:val="000000" w:themeColor="tex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F4F5F"/>
    <w:pPr>
      <w:widowControl w:val="0"/>
      <w:spacing w:line="240" w:lineRule="atLeast"/>
      <w:jc w:val="both"/>
    </w:pPr>
    <w:rPr>
      <w:rFonts w:ascii="PT Sans" w:hAnsi="PT Sans"/>
      <w:lang w:val="en-US" w:eastAsia="en-US"/>
    </w:rPr>
  </w:style>
  <w:style w:type="paragraph" w:styleId="1">
    <w:name w:val="heading 1"/>
    <w:basedOn w:val="a1"/>
    <w:next w:val="a1"/>
    <w:qFormat/>
    <w:rsid w:val="00E66742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1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1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1"/>
    <w:link w:val="4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1"/>
    <w:next w:val="a1"/>
    <w:qFormat/>
    <w:rsid w:val="00E66742"/>
    <w:pPr>
      <w:numPr>
        <w:ilvl w:val="4"/>
        <w:numId w:val="1"/>
      </w:numPr>
      <w:spacing w:before="240" w:after="60"/>
      <w:outlineLvl w:val="4"/>
    </w:pPr>
  </w:style>
  <w:style w:type="paragraph" w:styleId="6">
    <w:name w:val="heading 6"/>
    <w:basedOn w:val="a1"/>
    <w:next w:val="a1"/>
    <w:qFormat/>
    <w:rsid w:val="00E667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1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1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Paragraph2">
    <w:name w:val="Paragraph2"/>
    <w:basedOn w:val="a1"/>
    <w:pPr>
      <w:spacing w:before="80"/>
      <w:ind w:left="720"/>
    </w:pPr>
    <w:rPr>
      <w:color w:val="000000"/>
      <w:lang w:val="en-AU"/>
    </w:rPr>
  </w:style>
  <w:style w:type="paragraph" w:styleId="a5">
    <w:name w:val="Title"/>
    <w:basedOn w:val="a1"/>
    <w:next w:val="a1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1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1"/>
    <w:semiHidden/>
    <w:pPr>
      <w:ind w:left="900" w:hanging="900"/>
    </w:pPr>
  </w:style>
  <w:style w:type="paragraph" w:styleId="10">
    <w:name w:val="toc 1"/>
    <w:basedOn w:val="a1"/>
    <w:next w:val="a1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1"/>
    <w:next w:val="a1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1"/>
    <w:next w:val="a1"/>
    <w:uiPriority w:val="39"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1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1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2"/>
    <w:semiHidden/>
  </w:style>
  <w:style w:type="paragraph" w:customStyle="1" w:styleId="Bullet1">
    <w:name w:val="Bullet1"/>
    <w:basedOn w:val="a1"/>
    <w:pPr>
      <w:ind w:left="720" w:hanging="432"/>
    </w:pPr>
  </w:style>
  <w:style w:type="paragraph" w:customStyle="1" w:styleId="Bullet2">
    <w:name w:val="Bullet2"/>
    <w:basedOn w:val="a1"/>
    <w:pPr>
      <w:ind w:left="1440" w:hanging="360"/>
    </w:pPr>
    <w:rPr>
      <w:color w:val="000080"/>
    </w:rPr>
  </w:style>
  <w:style w:type="paragraph" w:customStyle="1" w:styleId="Tabletext">
    <w:name w:val="Tabletext"/>
    <w:basedOn w:val="a1"/>
    <w:pPr>
      <w:keepLines/>
      <w:spacing w:after="120"/>
    </w:pPr>
  </w:style>
  <w:style w:type="paragraph" w:styleId="ab">
    <w:name w:val="Body Text"/>
    <w:basedOn w:val="a1"/>
    <w:semiHidden/>
    <w:pPr>
      <w:keepLines/>
      <w:spacing w:after="120"/>
      <w:ind w:left="720"/>
    </w:pPr>
  </w:style>
  <w:style w:type="paragraph" w:styleId="ac">
    <w:name w:val="Document Map"/>
    <w:basedOn w:val="a1"/>
    <w:semiHidden/>
    <w:pPr>
      <w:shd w:val="clear" w:color="auto" w:fill="000080"/>
    </w:pPr>
    <w:rPr>
      <w:rFonts w:ascii="Tahoma" w:hAnsi="Tahoma"/>
    </w:rPr>
  </w:style>
  <w:style w:type="character" w:styleId="ad">
    <w:name w:val="footnote reference"/>
    <w:basedOn w:val="a2"/>
    <w:semiHidden/>
    <w:rPr>
      <w:sz w:val="20"/>
      <w:vertAlign w:val="superscript"/>
    </w:rPr>
  </w:style>
  <w:style w:type="paragraph" w:styleId="ae">
    <w:name w:val="footnote text"/>
    <w:basedOn w:val="a1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1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1"/>
    <w:pPr>
      <w:spacing w:before="80" w:line="240" w:lineRule="auto"/>
    </w:pPr>
  </w:style>
  <w:style w:type="paragraph" w:customStyle="1" w:styleId="Paragraph3">
    <w:name w:val="Paragraph3"/>
    <w:basedOn w:val="a1"/>
    <w:pPr>
      <w:spacing w:before="80" w:line="240" w:lineRule="auto"/>
      <w:ind w:left="1530"/>
    </w:pPr>
  </w:style>
  <w:style w:type="paragraph" w:customStyle="1" w:styleId="Paragraph4">
    <w:name w:val="Paragraph4"/>
    <w:basedOn w:val="a1"/>
    <w:pPr>
      <w:spacing w:before="80" w:line="240" w:lineRule="auto"/>
      <w:ind w:left="2250"/>
    </w:pPr>
  </w:style>
  <w:style w:type="paragraph" w:styleId="41">
    <w:name w:val="toc 4"/>
    <w:basedOn w:val="a1"/>
    <w:next w:val="a1"/>
    <w:semiHidden/>
    <w:pPr>
      <w:ind w:left="600"/>
    </w:pPr>
  </w:style>
  <w:style w:type="paragraph" w:styleId="50">
    <w:name w:val="toc 5"/>
    <w:basedOn w:val="a1"/>
    <w:next w:val="a1"/>
    <w:semiHidden/>
    <w:pPr>
      <w:ind w:left="800"/>
    </w:pPr>
  </w:style>
  <w:style w:type="paragraph" w:styleId="60">
    <w:name w:val="toc 6"/>
    <w:basedOn w:val="a1"/>
    <w:next w:val="a1"/>
    <w:semiHidden/>
    <w:pPr>
      <w:ind w:left="1000"/>
    </w:pPr>
  </w:style>
  <w:style w:type="paragraph" w:styleId="70">
    <w:name w:val="toc 7"/>
    <w:basedOn w:val="a1"/>
    <w:next w:val="a1"/>
    <w:semiHidden/>
    <w:pPr>
      <w:ind w:left="1200"/>
    </w:pPr>
  </w:style>
  <w:style w:type="paragraph" w:styleId="80">
    <w:name w:val="toc 8"/>
    <w:basedOn w:val="a1"/>
    <w:next w:val="a1"/>
    <w:semiHidden/>
    <w:pPr>
      <w:ind w:left="1400"/>
    </w:pPr>
  </w:style>
  <w:style w:type="paragraph" w:styleId="90">
    <w:name w:val="toc 9"/>
    <w:basedOn w:val="a1"/>
    <w:next w:val="a1"/>
    <w:semiHidden/>
    <w:pPr>
      <w:ind w:left="1600"/>
    </w:pPr>
  </w:style>
  <w:style w:type="paragraph" w:styleId="21">
    <w:name w:val="Body Text 2"/>
    <w:basedOn w:val="a1"/>
    <w:semiHidden/>
    <w:rPr>
      <w:i/>
      <w:color w:val="0000FF"/>
    </w:rPr>
  </w:style>
  <w:style w:type="paragraph" w:styleId="af">
    <w:name w:val="Body Text Indent"/>
    <w:basedOn w:val="a1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1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1"/>
    <w:pPr>
      <w:widowControl/>
      <w:tabs>
        <w:tab w:val="num" w:pos="360"/>
        <w:tab w:val="left" w:pos="720"/>
      </w:tabs>
      <w:spacing w:before="120" w:line="240" w:lineRule="auto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a1"/>
    <w:next w:val="ab"/>
    <w:autoRedefine/>
    <w:rsid w:val="003E672D"/>
    <w:pPr>
      <w:spacing w:before="120" w:after="120"/>
      <w:ind w:left="763"/>
    </w:pPr>
    <w:rPr>
      <w:i/>
      <w:lang w:val="ru-RU"/>
    </w:rPr>
  </w:style>
  <w:style w:type="character" w:styleId="af0">
    <w:name w:val="Hyperlink"/>
    <w:basedOn w:val="a2"/>
    <w:semiHidden/>
    <w:rPr>
      <w:color w:val="0000FF"/>
      <w:u w:val="single"/>
    </w:rPr>
  </w:style>
  <w:style w:type="character" w:styleId="af1">
    <w:name w:val="FollowedHyperlink"/>
    <w:basedOn w:val="a2"/>
    <w:semiHidden/>
    <w:rPr>
      <w:color w:val="800080"/>
      <w:u w:val="single"/>
    </w:rPr>
  </w:style>
  <w:style w:type="character" w:styleId="af2">
    <w:name w:val="Strong"/>
    <w:basedOn w:val="a2"/>
    <w:qFormat/>
    <w:rPr>
      <w:b/>
      <w:bCs/>
    </w:rPr>
  </w:style>
  <w:style w:type="paragraph" w:styleId="af3">
    <w:name w:val="Balloon Text"/>
    <w:basedOn w:val="a1"/>
    <w:link w:val="af4"/>
    <w:uiPriority w:val="99"/>
    <w:semiHidden/>
    <w:unhideWhenUsed/>
    <w:rsid w:val="00D83B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2"/>
    <w:link w:val="af3"/>
    <w:uiPriority w:val="99"/>
    <w:semiHidden/>
    <w:rsid w:val="00D83BC9"/>
    <w:rPr>
      <w:rFonts w:ascii="Tahoma" w:hAnsi="Tahoma" w:cs="Tahoma"/>
      <w:sz w:val="16"/>
      <w:szCs w:val="16"/>
      <w:lang w:val="en-US" w:eastAsia="en-US"/>
    </w:rPr>
  </w:style>
  <w:style w:type="table" w:styleId="af5">
    <w:name w:val="Table Grid"/>
    <w:basedOn w:val="a3"/>
    <w:uiPriority w:val="59"/>
    <w:rsid w:val="00F674B0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List Paragraph"/>
    <w:basedOn w:val="a1"/>
    <w:link w:val="af7"/>
    <w:uiPriority w:val="34"/>
    <w:qFormat/>
    <w:rsid w:val="006D13C0"/>
    <w:pPr>
      <w:ind w:left="720"/>
      <w:contextualSpacing/>
    </w:pPr>
  </w:style>
  <w:style w:type="character" w:customStyle="1" w:styleId="40">
    <w:name w:val="Заголовок 4 Знак"/>
    <w:basedOn w:val="a2"/>
    <w:link w:val="4"/>
    <w:rsid w:val="00D74547"/>
    <w:rPr>
      <w:rFonts w:ascii="Arial" w:hAnsi="Arial"/>
      <w:lang w:val="en-US" w:eastAsia="en-US"/>
    </w:rPr>
  </w:style>
  <w:style w:type="paragraph" w:styleId="af8">
    <w:name w:val="Normal (Web)"/>
    <w:basedOn w:val="a1"/>
    <w:uiPriority w:val="99"/>
    <w:semiHidden/>
    <w:unhideWhenUsed/>
    <w:rsid w:val="00420CA5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styleId="af9">
    <w:name w:val="annotation reference"/>
    <w:basedOn w:val="a2"/>
    <w:uiPriority w:val="99"/>
    <w:semiHidden/>
    <w:unhideWhenUsed/>
    <w:rsid w:val="0075500E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75500E"/>
    <w:pPr>
      <w:spacing w:line="240" w:lineRule="auto"/>
    </w:pPr>
  </w:style>
  <w:style w:type="character" w:customStyle="1" w:styleId="afb">
    <w:name w:val="Текст примечания Знак"/>
    <w:basedOn w:val="a2"/>
    <w:link w:val="afa"/>
    <w:uiPriority w:val="99"/>
    <w:semiHidden/>
    <w:rsid w:val="0075500E"/>
    <w:rPr>
      <w:lang w:val="en-US"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500E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75500E"/>
    <w:rPr>
      <w:b/>
      <w:bCs/>
      <w:lang w:val="en-US" w:eastAsia="en-US"/>
    </w:rPr>
  </w:style>
  <w:style w:type="paragraph" w:customStyle="1" w:styleId="a">
    <w:name w:val="Разработчикам"/>
    <w:basedOn w:val="a1"/>
    <w:link w:val="afe"/>
    <w:qFormat/>
    <w:rsid w:val="008D2E59"/>
    <w:pPr>
      <w:numPr>
        <w:numId w:val="2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b/>
    </w:rPr>
  </w:style>
  <w:style w:type="paragraph" w:customStyle="1" w:styleId="a0">
    <w:name w:val="Рисунок"/>
    <w:basedOn w:val="a1"/>
    <w:link w:val="aff"/>
    <w:qFormat/>
    <w:rsid w:val="003D12E3"/>
    <w:pPr>
      <w:numPr>
        <w:numId w:val="26"/>
      </w:numPr>
      <w:jc w:val="center"/>
    </w:pPr>
    <w:rPr>
      <w:sz w:val="18"/>
      <w:lang w:val="ru-RU"/>
    </w:rPr>
  </w:style>
  <w:style w:type="character" w:customStyle="1" w:styleId="af7">
    <w:name w:val="Абзац списка Знак"/>
    <w:basedOn w:val="a2"/>
    <w:link w:val="af6"/>
    <w:uiPriority w:val="34"/>
    <w:rsid w:val="008D2E59"/>
    <w:rPr>
      <w:lang w:val="en-US" w:eastAsia="en-US"/>
    </w:rPr>
  </w:style>
  <w:style w:type="character" w:customStyle="1" w:styleId="afe">
    <w:name w:val="Разработчикам Знак"/>
    <w:basedOn w:val="af7"/>
    <w:link w:val="a"/>
    <w:rsid w:val="008D2E59"/>
    <w:rPr>
      <w:b/>
      <w:lang w:val="en-US" w:eastAsia="en-US"/>
    </w:rPr>
  </w:style>
  <w:style w:type="character" w:customStyle="1" w:styleId="aff">
    <w:name w:val="Рисунок Знак"/>
    <w:basedOn w:val="a2"/>
    <w:link w:val="a0"/>
    <w:rsid w:val="003D12E3"/>
    <w:rPr>
      <w:sz w:val="18"/>
      <w:lang w:eastAsia="en-US"/>
    </w:rPr>
  </w:style>
  <w:style w:type="paragraph" w:styleId="aff0">
    <w:name w:val="Revision"/>
    <w:hidden/>
    <w:uiPriority w:val="99"/>
    <w:semiHidden/>
    <w:rsid w:val="00BF4F5F"/>
    <w:rPr>
      <w:rFonts w:ascii="PT Sans" w:hAnsi="PT Sans"/>
      <w:lang w:val="en-US" w:eastAsia="en-US"/>
    </w:rPr>
  </w:style>
  <w:style w:type="paragraph" w:styleId="22">
    <w:name w:val="Quote"/>
    <w:basedOn w:val="a1"/>
    <w:next w:val="a1"/>
    <w:link w:val="23"/>
    <w:uiPriority w:val="29"/>
    <w:qFormat/>
    <w:rsid w:val="00B45DE0"/>
    <w:rPr>
      <w:i/>
      <w:iCs/>
      <w:color w:val="000000" w:themeColor="text1"/>
    </w:rPr>
  </w:style>
  <w:style w:type="character" w:customStyle="1" w:styleId="23">
    <w:name w:val="Цитата 2 Знак"/>
    <w:basedOn w:val="a2"/>
    <w:link w:val="22"/>
    <w:uiPriority w:val="29"/>
    <w:rsid w:val="00B45DE0"/>
    <w:rPr>
      <w:rFonts w:ascii="PT Sans" w:hAnsi="PT Sans"/>
      <w:i/>
      <w:iCs/>
      <w:color w:val="000000" w:themeColor="tex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48737">
          <w:marLeft w:val="0"/>
          <w:marRight w:val="0"/>
          <w:marTop w:val="10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551">
          <w:marLeft w:val="0"/>
          <w:marRight w:val="0"/>
          <w:marTop w:val="10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836">
          <w:marLeft w:val="0"/>
          <w:marRight w:val="0"/>
          <w:marTop w:val="10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9528">
          <w:marLeft w:val="0"/>
          <w:marRight w:val="0"/>
          <w:marTop w:val="10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188">
          <w:marLeft w:val="0"/>
          <w:marRight w:val="0"/>
          <w:marTop w:val="10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lantarium.ru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rti.lv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RUP\rup_wd_tmpl\req\rup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5A181-D4F8-4018-8EF1-0052D4EA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</Template>
  <TotalTime>264</TotalTime>
  <Pages>9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Портал растений. Спецификация требования</vt:lpstr>
    </vt:vector>
  </TitlesOfParts>
  <Manager/>
  <Company>Amigos Team Inc</Company>
  <LinksUpToDate>false</LinksUpToDate>
  <CharactersWithSpaces>8979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Портал растений. Спецификация требования</dc:title>
  <dc:subject>Растения</dc:subject>
  <dc:creator>Кожин Александр</dc:creator>
  <cp:keywords/>
  <dc:description/>
  <cp:lastModifiedBy>Кожин</cp:lastModifiedBy>
  <cp:revision>27</cp:revision>
  <cp:lastPrinted>1900-12-31T21:30:00Z</cp:lastPrinted>
  <dcterms:created xsi:type="dcterms:W3CDTF">2012-04-05T15:34:00Z</dcterms:created>
  <dcterms:modified xsi:type="dcterms:W3CDTF">2013-02-04T04:05:00Z</dcterms:modified>
  <cp:category/>
</cp:coreProperties>
</file>